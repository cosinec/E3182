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3B088D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6A2D2830" wp14:editId="616B9692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FE6A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777C56C5" wp14:editId="7819CDCE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DF48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59999E87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756384EB" w14:textId="77777777" w:rsidR="00AC1E74" w:rsidRDefault="00AC1E74" w:rsidP="00020260">
      <w:pPr>
        <w:spacing w:line="720" w:lineRule="auto"/>
      </w:pPr>
    </w:p>
    <w:p w14:paraId="05EF3073" w14:textId="736D63A0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53651336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七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353651336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4224FAB" w14:textId="357B4B3B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47283757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47283757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3572D2F" w14:textId="7CEF764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904108269" w:edGrp="everyone"/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陈芸衣</w:t>
      </w:r>
      <w:permEnd w:id="190410826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26D4AA6" w14:textId="04361B75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780086529" w:edGrp="everyone"/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24320182203182</w:t>
      </w:r>
      <w:permEnd w:id="78008652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5D5B5C4" w14:textId="77E196D4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086982636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086982636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932539616" w:edGrp="everyone"/>
      <w:r w:rsidR="00BB2B3B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1932539616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890062276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6</w:t>
      </w:r>
      <w:permEnd w:id="890062276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52AB1CF5" w14:textId="1BB88A2A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981361848" w:edGrp="everyone"/>
      <w:r w:rsidR="007463A1">
        <w:rPr>
          <w:b/>
          <w:sz w:val="28"/>
          <w:szCs w:val="28"/>
        </w:rPr>
        <w:t>20</w:t>
      </w:r>
      <w:permEnd w:id="981361848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530462487" w:edGrp="everyone"/>
      <w:r>
        <w:rPr>
          <w:rFonts w:hint="eastAsia"/>
          <w:b/>
          <w:sz w:val="28"/>
          <w:szCs w:val="28"/>
        </w:rPr>
        <w:t xml:space="preserve">  </w:t>
      </w:r>
      <w:r w:rsidR="00BB2B3B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permEnd w:id="53046248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998578732" w:edGrp="everyone"/>
      <w:r w:rsidR="00BB2B3B">
        <w:rPr>
          <w:rFonts w:hint="eastAsia"/>
          <w:b/>
          <w:sz w:val="28"/>
          <w:szCs w:val="28"/>
        </w:rPr>
        <w:t>19</w:t>
      </w:r>
      <w:r>
        <w:rPr>
          <w:rFonts w:hint="eastAsia"/>
          <w:b/>
          <w:sz w:val="28"/>
          <w:szCs w:val="28"/>
        </w:rPr>
        <w:t xml:space="preserve">  </w:t>
      </w:r>
      <w:permEnd w:id="998578732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0982CD68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7A0EBF8E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22D7B44E" w14:textId="3AE88541" w:rsidR="00D328C3" w:rsidRDefault="00BB2B3B" w:rsidP="00D328C3">
      <w:pPr>
        <w:pStyle w:val="a0"/>
        <w:spacing w:before="120" w:after="120"/>
        <w:ind w:firstLine="480"/>
      </w:pPr>
      <w:permStart w:id="1604333563" w:edGrp="everyone"/>
      <w:r>
        <w:rPr>
          <w:rFonts w:hint="eastAsia"/>
        </w:rPr>
        <w:t>配置以下服务：</w:t>
      </w:r>
    </w:p>
    <w:p w14:paraId="054CE456" w14:textId="7E036890" w:rsidR="00BB2B3B" w:rsidRDefault="00BB2B3B" w:rsidP="00D328C3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49D8983" wp14:editId="057D4AF0">
            <wp:extent cx="4934567" cy="1899558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6599" cy="198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967" w14:textId="77777777" w:rsidR="00BB2B3B" w:rsidRPr="00D328C3" w:rsidRDefault="00BB2B3B" w:rsidP="00D328C3">
      <w:pPr>
        <w:pStyle w:val="a0"/>
        <w:spacing w:before="120" w:after="120"/>
        <w:ind w:firstLine="480"/>
        <w:rPr>
          <w:rFonts w:hint="eastAsia"/>
        </w:rPr>
      </w:pPr>
    </w:p>
    <w:permEnd w:id="1604333563"/>
    <w:p w14:paraId="482CE8C8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0A952AB5" w14:textId="62BDAF21" w:rsidR="00BB2B3B" w:rsidRDefault="00BB2B3B" w:rsidP="00491B9C">
      <w:pPr>
        <w:pStyle w:val="a0"/>
        <w:spacing w:before="120" w:after="120"/>
        <w:ind w:firstLine="480"/>
      </w:pPr>
      <w:permStart w:id="800483088" w:edGrp="everyone"/>
      <w:r>
        <w:t>W</w:t>
      </w:r>
      <w:r>
        <w:rPr>
          <w:rFonts w:hint="eastAsia"/>
        </w:rPr>
        <w:t>in</w:t>
      </w:r>
      <w:r>
        <w:t>dows server 2019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inux</w:t>
      </w:r>
      <w:r w:rsidR="00D067DC">
        <w:t xml:space="preserve"> Server</w:t>
      </w:r>
    </w:p>
    <w:permEnd w:id="800483088"/>
    <w:p w14:paraId="3DB7FF14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2D060FCB" w14:textId="74D87129" w:rsidR="003377EB" w:rsidRDefault="003377EB" w:rsidP="00892695">
      <w:pPr>
        <w:pStyle w:val="a0"/>
        <w:spacing w:before="120" w:after="120"/>
        <w:ind w:firstLine="480"/>
      </w:pPr>
      <w:permStart w:id="29958872" w:edGrp="everyone"/>
      <w:r>
        <w:rPr>
          <w:rFonts w:hint="eastAsia"/>
        </w:rPr>
        <w:t>Win</w:t>
      </w:r>
      <w:r>
        <w:t>dows:</w:t>
      </w:r>
    </w:p>
    <w:p w14:paraId="6EB3E3AF" w14:textId="7CECD0F5" w:rsidR="003377EB" w:rsidRPr="00B562C6" w:rsidRDefault="003377EB" w:rsidP="003377EB">
      <w:pPr>
        <w:pStyle w:val="a0"/>
        <w:numPr>
          <w:ilvl w:val="0"/>
          <w:numId w:val="9"/>
        </w:numPr>
        <w:spacing w:before="120" w:after="120"/>
        <w:ind w:firstLineChars="0"/>
        <w:rPr>
          <w:b/>
          <w:bCs/>
        </w:rPr>
      </w:pPr>
      <w:r w:rsidRPr="00B562C6">
        <w:rPr>
          <w:b/>
          <w:bCs/>
        </w:rPr>
        <w:t>DNS</w:t>
      </w:r>
      <w:r w:rsidRPr="00B562C6">
        <w:rPr>
          <w:rFonts w:hint="eastAsia"/>
          <w:b/>
          <w:bCs/>
        </w:rPr>
        <w:t>服务器</w:t>
      </w:r>
    </w:p>
    <w:p w14:paraId="6C43D988" w14:textId="557D64B3" w:rsidR="003377EB" w:rsidRDefault="003377EB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、“正向查找域”单击鼠标右键新建区域：</w:t>
      </w:r>
    </w:p>
    <w:p w14:paraId="13A0EBA7" w14:textId="77777777" w:rsidR="00126D22" w:rsidRDefault="00126D22" w:rsidP="003377EB">
      <w:pPr>
        <w:pStyle w:val="a0"/>
        <w:spacing w:before="120" w:after="120"/>
        <w:ind w:left="840" w:firstLineChars="0" w:firstLine="0"/>
        <w:rPr>
          <w:noProof/>
        </w:rPr>
      </w:pPr>
    </w:p>
    <w:p w14:paraId="468CFCE5" w14:textId="1F7D1CD1" w:rsidR="003377EB" w:rsidRDefault="00126D22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8325C19" wp14:editId="0EBBE7F1">
            <wp:extent cx="4914900" cy="3462046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1861" cy="34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BC7" w14:textId="2DCEC5CB" w:rsidR="00126D22" w:rsidRDefault="00126D22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、新建主要区域并输入域名：</w:t>
      </w:r>
    </w:p>
    <w:p w14:paraId="7086BE4E" w14:textId="010AAA2A" w:rsidR="00126D22" w:rsidRDefault="00126D22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CEB1D16" wp14:editId="176E1D8E">
            <wp:extent cx="3967843" cy="3403001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7035" cy="344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C9A7" w14:textId="497EB80D" w:rsidR="00126D22" w:rsidRDefault="00126D22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67DBA08" wp14:editId="68065BF6">
            <wp:extent cx="3603171" cy="3097463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4600" cy="31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9EDF" w14:textId="24347EE8" w:rsidR="00126D22" w:rsidRDefault="00126D22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3D5C346F" wp14:editId="2DE25F6D">
            <wp:extent cx="3766457" cy="3238631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4857" cy="3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42F2" w14:textId="312BCD6A" w:rsidR="00126D22" w:rsidRDefault="00126D22" w:rsidP="007453DF">
      <w:pPr>
        <w:spacing w:before="120" w:after="120"/>
      </w:pPr>
    </w:p>
    <w:p w14:paraId="483F775C" w14:textId="455E46AF" w:rsidR="00126D22" w:rsidRDefault="00C346D2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3</w:t>
      </w:r>
      <w:r>
        <w:rPr>
          <w:rFonts w:hint="eastAsia"/>
        </w:rPr>
        <w:t>、和</w:t>
      </w:r>
      <w:r>
        <w:rPr>
          <w:rFonts w:hint="eastAsia"/>
        </w:rPr>
        <w:t>IP</w:t>
      </w:r>
      <w:r>
        <w:rPr>
          <w:rFonts w:hint="eastAsia"/>
        </w:rPr>
        <w:t>对应起来，对应于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192.168.1.</w:t>
      </w:r>
      <w:r w:rsidR="007F7197">
        <w:rPr>
          <w:rFonts w:hint="eastAsia"/>
        </w:rPr>
        <w:t>1</w:t>
      </w:r>
    </w:p>
    <w:p w14:paraId="63449E07" w14:textId="51BD0E9C" w:rsidR="00C346D2" w:rsidRDefault="007F7197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CE66723" wp14:editId="7F21A873">
            <wp:extent cx="4517571" cy="382917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196" cy="38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5015" w14:textId="668D84B8" w:rsidR="00C346D2" w:rsidRDefault="00C346D2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4</w:t>
      </w:r>
      <w:r>
        <w:rPr>
          <w:rFonts w:hint="eastAsia"/>
        </w:rPr>
        <w:t>、新建服务器主机：</w:t>
      </w:r>
    </w:p>
    <w:p w14:paraId="280081AF" w14:textId="0686413E" w:rsidR="00C346D2" w:rsidRDefault="002D55B1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7818B1D" wp14:editId="599A53B5">
            <wp:extent cx="3907971" cy="4392143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1611" cy="445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1B01" w14:textId="5707BF85" w:rsidR="00C346D2" w:rsidRDefault="00490384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5</w:t>
      </w:r>
      <w:r>
        <w:rPr>
          <w:rFonts w:hint="eastAsia"/>
        </w:rPr>
        <w:t>、新建服务器别名：</w:t>
      </w:r>
    </w:p>
    <w:p w14:paraId="5F4B2755" w14:textId="1A2DF64D" w:rsidR="00490384" w:rsidRDefault="007453DF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04EAF74" wp14:editId="0F07A737">
            <wp:extent cx="3162300" cy="401918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298" cy="41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435B" w14:textId="2926644F" w:rsidR="00C346D2" w:rsidRDefault="00C346D2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6</w:t>
      </w:r>
      <w:r>
        <w:rPr>
          <w:rFonts w:hint="eastAsia"/>
        </w:rPr>
        <w:t>、添加</w:t>
      </w:r>
      <w:r>
        <w:rPr>
          <w:rFonts w:hint="eastAsia"/>
        </w:rPr>
        <w:t>DNS</w:t>
      </w:r>
      <w:r>
        <w:rPr>
          <w:rFonts w:hint="eastAsia"/>
        </w:rPr>
        <w:t>服务器地址</w:t>
      </w:r>
    </w:p>
    <w:p w14:paraId="40E30211" w14:textId="72FF2BB2" w:rsidR="007453DF" w:rsidRDefault="00C05D20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23C3696" wp14:editId="638221C2">
            <wp:extent cx="2808514" cy="33769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4754" cy="34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075" w14:textId="726CE50B" w:rsidR="007453DF" w:rsidRDefault="007453DF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8</w:t>
      </w:r>
      <w:r>
        <w:rPr>
          <w:rFonts w:hint="eastAsia"/>
        </w:rPr>
        <w:t>、测试该</w:t>
      </w:r>
      <w:r>
        <w:rPr>
          <w:rFonts w:hint="eastAsia"/>
        </w:rPr>
        <w:t>DNS</w:t>
      </w:r>
      <w:r>
        <w:rPr>
          <w:rFonts w:hint="eastAsia"/>
        </w:rPr>
        <w:t>是否配置成功：</w:t>
      </w:r>
    </w:p>
    <w:p w14:paraId="569BC6F0" w14:textId="70C92761" w:rsidR="007453DF" w:rsidRDefault="007079F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FF8B197" wp14:editId="6EABB670">
            <wp:extent cx="4069021" cy="1649186"/>
            <wp:effectExtent l="0" t="0" r="825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8863" cy="1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35F" w14:textId="2E7A22D0" w:rsidR="007F7197" w:rsidRPr="00B562C6" w:rsidRDefault="007F7197" w:rsidP="003377EB">
      <w:pPr>
        <w:pStyle w:val="a0"/>
        <w:spacing w:before="120" w:after="120"/>
        <w:ind w:left="840" w:firstLineChars="0" w:firstLine="0"/>
        <w:rPr>
          <w:b/>
          <w:bCs/>
        </w:rPr>
      </w:pPr>
      <w:r w:rsidRPr="00B562C6">
        <w:rPr>
          <w:rFonts w:hint="eastAsia"/>
          <w:b/>
          <w:bCs/>
        </w:rPr>
        <w:t>（</w:t>
      </w:r>
      <w:r w:rsidRPr="00B562C6">
        <w:rPr>
          <w:rFonts w:hint="eastAsia"/>
          <w:b/>
          <w:bCs/>
        </w:rPr>
        <w:t>2</w:t>
      </w:r>
      <w:r w:rsidRPr="00B562C6">
        <w:rPr>
          <w:rFonts w:hint="eastAsia"/>
          <w:b/>
          <w:bCs/>
        </w:rPr>
        <w:t>）</w:t>
      </w:r>
      <w:r w:rsidRPr="00B562C6">
        <w:rPr>
          <w:rFonts w:hint="eastAsia"/>
          <w:b/>
          <w:bCs/>
        </w:rPr>
        <w:t>We</w:t>
      </w:r>
      <w:r w:rsidRPr="00B562C6">
        <w:rPr>
          <w:b/>
          <w:bCs/>
        </w:rPr>
        <w:t>b</w:t>
      </w:r>
      <w:r w:rsidRPr="00B562C6">
        <w:rPr>
          <w:rFonts w:hint="eastAsia"/>
          <w:b/>
          <w:bCs/>
        </w:rPr>
        <w:t>服务器</w:t>
      </w:r>
    </w:p>
    <w:p w14:paraId="25506016" w14:textId="17BFE840" w:rsidR="007F7197" w:rsidRDefault="007F7197" w:rsidP="007F7197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Web </w:t>
      </w:r>
      <w:r>
        <w:rPr>
          <w:rFonts w:hint="eastAsia"/>
        </w:rPr>
        <w:t>服务器，设定</w:t>
      </w:r>
      <w:r>
        <w:rPr>
          <w:rFonts w:hint="eastAsia"/>
        </w:rPr>
        <w:t xml:space="preserve"> IP </w:t>
      </w:r>
      <w:r>
        <w:rPr>
          <w:rFonts w:hint="eastAsia"/>
        </w:rPr>
        <w:t>和端口，以及主目录：</w:t>
      </w:r>
    </w:p>
    <w:p w14:paraId="383D9F2A" w14:textId="1BCA5A33" w:rsidR="007F7197" w:rsidRDefault="001F4386" w:rsidP="007F719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B92BB5C" wp14:editId="41575759">
            <wp:extent cx="3211286" cy="2634546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340" cy="27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2760" w14:textId="73771857" w:rsidR="001F4386" w:rsidRDefault="001F4386" w:rsidP="007F719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AEDC7CD" wp14:editId="31856D51">
            <wp:extent cx="2639786" cy="2918994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9943" cy="29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16E" w14:textId="77777777" w:rsidR="001F4386" w:rsidRDefault="001F4386" w:rsidP="001F4386">
      <w:pPr>
        <w:pStyle w:val="a0"/>
        <w:spacing w:before="120" w:after="120"/>
        <w:ind w:firstLine="480"/>
      </w:pPr>
      <w:r>
        <w:t>2</w:t>
      </w:r>
      <w:r w:rsidRPr="00C62796">
        <w:rPr>
          <w:rFonts w:hint="eastAsia"/>
        </w:rPr>
        <w:t>、</w:t>
      </w:r>
      <w:r w:rsidRPr="00362205">
        <w:rPr>
          <w:rFonts w:hint="eastAsia"/>
        </w:rPr>
        <w:t>启用</w:t>
      </w:r>
      <w:r w:rsidRPr="00362205">
        <w:rPr>
          <w:rFonts w:hint="eastAsia"/>
        </w:rPr>
        <w:t xml:space="preserve"> IE </w:t>
      </w:r>
      <w:r w:rsidRPr="00362205">
        <w:rPr>
          <w:rFonts w:hint="eastAsia"/>
        </w:rPr>
        <w:t>浏览器匿名访问：</w:t>
      </w:r>
    </w:p>
    <w:p w14:paraId="1E965537" w14:textId="07EE5CFA" w:rsidR="007F7197" w:rsidRDefault="00622455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3C1BC57" wp14:editId="191546C9">
            <wp:extent cx="2563586" cy="3175407"/>
            <wp:effectExtent l="0" t="0" r="825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8959" cy="323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D9A" w14:textId="46044DFB" w:rsidR="00E658A2" w:rsidRDefault="00E658A2" w:rsidP="00E658A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C62796">
        <w:rPr>
          <w:rFonts w:hint="eastAsia"/>
        </w:rPr>
        <w:t>测试是否架构成功</w:t>
      </w:r>
      <w:r>
        <w:rPr>
          <w:rFonts w:hint="eastAsia"/>
        </w:rPr>
        <w:t>：</w:t>
      </w:r>
    </w:p>
    <w:p w14:paraId="4D7FC9B8" w14:textId="1B654F24" w:rsidR="00622455" w:rsidRDefault="00E658A2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899E555" wp14:editId="4C4782BA">
            <wp:extent cx="4813227" cy="1681843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4330" cy="17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1BE" w14:textId="7E32FC73" w:rsidR="00622455" w:rsidRDefault="00E658A2" w:rsidP="00E658A2">
      <w:pPr>
        <w:pStyle w:val="a0"/>
        <w:spacing w:before="120" w:after="120"/>
        <w:ind w:firstLine="480"/>
      </w:pPr>
      <w:r>
        <w:t>4</w:t>
      </w:r>
      <w:r w:rsidRPr="00C62796">
        <w:rPr>
          <w:rFonts w:hint="eastAsia"/>
        </w:rPr>
        <w:t>、启动停止重启服务器</w:t>
      </w:r>
      <w:r>
        <w:rPr>
          <w:rFonts w:hint="eastAsia"/>
        </w:rPr>
        <w:t>：</w:t>
      </w:r>
    </w:p>
    <w:p w14:paraId="050BC6DC" w14:textId="1B035096" w:rsidR="00E658A2" w:rsidRDefault="00E658A2" w:rsidP="00E658A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35E62B5" wp14:editId="6137898B">
            <wp:extent cx="3630386" cy="2969856"/>
            <wp:effectExtent l="0" t="0" r="825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2318" cy="30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405D" w14:textId="629C7859" w:rsidR="00E658A2" w:rsidRDefault="00E658A2" w:rsidP="00E658A2">
      <w:pPr>
        <w:pStyle w:val="a0"/>
        <w:spacing w:before="120" w:after="120"/>
        <w:ind w:firstLine="480"/>
      </w:pPr>
      <w:r>
        <w:rPr>
          <w:rFonts w:hint="eastAsia"/>
        </w:rPr>
        <w:t>5</w:t>
      </w:r>
      <w:r>
        <w:rPr>
          <w:rFonts w:hint="eastAsia"/>
        </w:rPr>
        <w:t>、控制流量：</w:t>
      </w:r>
    </w:p>
    <w:p w14:paraId="27C1E9F7" w14:textId="4E5620FE" w:rsidR="00E658A2" w:rsidRDefault="00E658A2" w:rsidP="00E658A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D00BCC6" wp14:editId="03A6B9D1">
            <wp:extent cx="4364298" cy="3439886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1856" cy="34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71CE" w14:textId="3426E682" w:rsidR="00E658A2" w:rsidRPr="001F4386" w:rsidRDefault="00364826" w:rsidP="00B562C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4F16C3">
        <w:rPr>
          <w:rFonts w:hint="eastAsia"/>
        </w:rPr>
        <w:t>用</w:t>
      </w:r>
      <w:r w:rsidRPr="004F16C3">
        <w:rPr>
          <w:rFonts w:hint="eastAsia"/>
        </w:rPr>
        <w:t xml:space="preserve"> Sambar Server </w:t>
      </w:r>
      <w:r w:rsidRPr="004F16C3">
        <w:rPr>
          <w:rFonts w:hint="eastAsia"/>
        </w:rPr>
        <w:t>做</w:t>
      </w:r>
      <w:r w:rsidRPr="004F16C3">
        <w:rPr>
          <w:rFonts w:hint="eastAsia"/>
        </w:rPr>
        <w:t xml:space="preserve"> HTTP </w:t>
      </w:r>
      <w:r w:rsidRPr="004F16C3">
        <w:rPr>
          <w:rFonts w:hint="eastAsia"/>
        </w:rPr>
        <w:t>服务器</w:t>
      </w:r>
      <w:r>
        <w:rPr>
          <w:rFonts w:hint="eastAsia"/>
        </w:rPr>
        <w:t>并</w:t>
      </w:r>
      <w:r w:rsidRPr="004F16C3">
        <w:rPr>
          <w:rFonts w:hint="eastAsia"/>
        </w:rPr>
        <w:t>验证启动成功</w:t>
      </w:r>
      <w:r>
        <w:rPr>
          <w:rFonts w:hint="eastAsia"/>
        </w:rPr>
        <w:t>：</w:t>
      </w:r>
    </w:p>
    <w:p w14:paraId="0DDD10C1" w14:textId="1DD25323" w:rsidR="007F7197" w:rsidRDefault="00364826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3EC567C2" wp14:editId="1BD51166">
            <wp:extent cx="4515948" cy="3173186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098" cy="32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4282" w14:textId="77777777" w:rsidR="00364826" w:rsidRDefault="00364826" w:rsidP="00364826">
      <w:pPr>
        <w:pStyle w:val="a0"/>
        <w:spacing w:before="120" w:after="120"/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 w:rsidRPr="004F16C3">
        <w:rPr>
          <w:rFonts w:hint="eastAsia"/>
        </w:rPr>
        <w:t>服务器的关闭和重启</w:t>
      </w:r>
    </w:p>
    <w:p w14:paraId="28CC1B24" w14:textId="4028519D" w:rsidR="00364826" w:rsidRDefault="00364826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97BB6B3" wp14:editId="50A80716">
            <wp:extent cx="1735960" cy="99604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2857"/>
                    <a:stretch/>
                  </pic:blipFill>
                  <pic:spPr bwMode="auto">
                    <a:xfrm>
                      <a:off x="0" y="0"/>
                      <a:ext cx="1749711" cy="100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BA51" w14:textId="3CBA1988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（</w:t>
      </w:r>
      <w:r w:rsidRPr="00B562C6">
        <w:rPr>
          <w:rFonts w:hint="eastAsia"/>
          <w:b/>
          <w:bCs/>
        </w:rPr>
        <w:t>3</w:t>
      </w:r>
      <w:r w:rsidRPr="00B562C6">
        <w:rPr>
          <w:rFonts w:hint="eastAsia"/>
          <w:b/>
          <w:bCs/>
        </w:rPr>
        <w:t>）虚拟主机技术</w:t>
      </w:r>
    </w:p>
    <w:p w14:paraId="4A72411C" w14:textId="1D4FE8B5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、绑定主机名</w:t>
      </w:r>
    </w:p>
    <w:p w14:paraId="1D9F21FA" w14:textId="698B32A8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FD517A3" wp14:editId="0536DFFC">
            <wp:extent cx="3271157" cy="2844484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1322" cy="28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A13A" w14:textId="77777777" w:rsidR="00EF4FCD" w:rsidRPr="0055061E" w:rsidRDefault="00EF4FCD" w:rsidP="00EF4FCD">
      <w:pPr>
        <w:pStyle w:val="a0"/>
        <w:spacing w:before="120" w:after="120"/>
        <w:ind w:firstLine="480"/>
      </w:pPr>
      <w:r w:rsidRPr="00C62796">
        <w:rPr>
          <w:rFonts w:hint="eastAsia"/>
        </w:rPr>
        <w:t>2</w:t>
      </w:r>
      <w:r w:rsidRPr="00C62796">
        <w:rPr>
          <w:rFonts w:hint="eastAsia"/>
        </w:rPr>
        <w:t>、添加其他的站点，设置相同的</w:t>
      </w:r>
      <w:r w:rsidRPr="00C62796">
        <w:rPr>
          <w:rFonts w:hint="eastAsia"/>
        </w:rPr>
        <w:t xml:space="preserve"> IP </w:t>
      </w:r>
      <w:r w:rsidRPr="00C62796">
        <w:rPr>
          <w:rFonts w:hint="eastAsia"/>
        </w:rPr>
        <w:t>和端口号，不同的主机头值</w:t>
      </w:r>
      <w:r>
        <w:rPr>
          <w:rFonts w:hint="eastAsia"/>
        </w:rPr>
        <w:t>，</w:t>
      </w:r>
      <w:r w:rsidRPr="00C62796">
        <w:rPr>
          <w:rFonts w:hint="eastAsia"/>
        </w:rPr>
        <w:t>不同路径</w:t>
      </w:r>
    </w:p>
    <w:p w14:paraId="1C233DC3" w14:textId="484C8EA6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259B44F" wp14:editId="70C0387F">
            <wp:extent cx="3129643" cy="39335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2" cy="39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654" w14:textId="38E0577D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3</w:t>
      </w:r>
      <w:r>
        <w:rPr>
          <w:rFonts w:hint="eastAsia"/>
        </w:rPr>
        <w:t>、设置成功：</w:t>
      </w:r>
    </w:p>
    <w:p w14:paraId="11892D7B" w14:textId="79245F80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0248F7DD" wp14:editId="4D4C8702">
            <wp:extent cx="4321048" cy="3537857"/>
            <wp:effectExtent l="0" t="0" r="381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3077" cy="35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1B5" w14:textId="5AD3BA22" w:rsidR="00EF4FCD" w:rsidRDefault="00EF4FC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4</w:t>
      </w:r>
      <w:r>
        <w:rPr>
          <w:rFonts w:hint="eastAsia"/>
        </w:rPr>
        <w:t>、测试站点：</w:t>
      </w:r>
    </w:p>
    <w:p w14:paraId="07988C10" w14:textId="6B4C3D6F" w:rsidR="007079FD" w:rsidRDefault="007079F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CD17B23" wp14:editId="76C2ED31">
            <wp:extent cx="4196443" cy="316578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3273" cy="320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3C6" w14:textId="6A13C35A" w:rsidR="007079FD" w:rsidRDefault="007079F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246C285" wp14:editId="666DD0F4">
            <wp:extent cx="4162769" cy="3135086"/>
            <wp:effectExtent l="0" t="0" r="952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4824" cy="31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3A20" w14:textId="2B8CBDE8" w:rsidR="0065457C" w:rsidRDefault="0065457C" w:rsidP="0065457C">
      <w:pPr>
        <w:pStyle w:val="a0"/>
        <w:spacing w:before="120" w:after="120"/>
        <w:ind w:firstLine="480"/>
      </w:pPr>
      <w:r>
        <w:rPr>
          <w:rFonts w:hint="eastAsia"/>
        </w:rPr>
        <w:t>由以上结果可知：</w:t>
      </w:r>
      <w:r w:rsidRPr="00C62796">
        <w:rPr>
          <w:rFonts w:hint="eastAsia"/>
        </w:rPr>
        <w:t xml:space="preserve">IP </w:t>
      </w:r>
      <w:r w:rsidRPr="00C62796">
        <w:rPr>
          <w:rFonts w:hint="eastAsia"/>
        </w:rPr>
        <w:t>和端口号相同（</w:t>
      </w:r>
      <w:r w:rsidRPr="00C62796">
        <w:rPr>
          <w:rFonts w:hint="eastAsia"/>
        </w:rPr>
        <w:t>192.168.1.1:80</w:t>
      </w:r>
      <w:r w:rsidRPr="00C62796">
        <w:rPr>
          <w:rFonts w:hint="eastAsia"/>
        </w:rPr>
        <w:t>），主机头不同，显示的页面不同。</w:t>
      </w:r>
    </w:p>
    <w:p w14:paraId="515E2DD5" w14:textId="3A34CB28" w:rsidR="0065457C" w:rsidRPr="00993A72" w:rsidRDefault="0065457C" w:rsidP="0065457C">
      <w:pPr>
        <w:pStyle w:val="a0"/>
        <w:spacing w:before="120" w:after="120"/>
        <w:ind w:firstLine="482"/>
        <w:rPr>
          <w:b/>
          <w:bCs/>
        </w:rPr>
      </w:pPr>
      <w:r w:rsidRPr="00993A72">
        <w:rPr>
          <w:rFonts w:hint="eastAsia"/>
          <w:b/>
          <w:bCs/>
        </w:rPr>
        <w:t>（</w:t>
      </w:r>
      <w:r w:rsidRPr="00993A72">
        <w:rPr>
          <w:rFonts w:hint="eastAsia"/>
          <w:b/>
          <w:bCs/>
        </w:rPr>
        <w:t>4</w:t>
      </w:r>
      <w:r w:rsidRPr="00993A72">
        <w:rPr>
          <w:rFonts w:hint="eastAsia"/>
          <w:b/>
          <w:bCs/>
        </w:rPr>
        <w:t>）</w:t>
      </w:r>
      <w:r w:rsidRPr="00993A72">
        <w:rPr>
          <w:rFonts w:hint="eastAsia"/>
          <w:b/>
          <w:bCs/>
        </w:rPr>
        <w:t>BBS</w:t>
      </w:r>
      <w:r w:rsidRPr="00993A72">
        <w:rPr>
          <w:rFonts w:hint="eastAsia"/>
          <w:b/>
          <w:bCs/>
        </w:rPr>
        <w:t>服务器</w:t>
      </w:r>
    </w:p>
    <w:p w14:paraId="1662A370" w14:textId="4F324348" w:rsidR="0065457C" w:rsidRDefault="0065457C" w:rsidP="0065457C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、安装“动网</w:t>
      </w:r>
      <w:r>
        <w:rPr>
          <w:rFonts w:hint="eastAsia"/>
        </w:rPr>
        <w:t>BBS</w:t>
      </w:r>
      <w:r>
        <w:rPr>
          <w:rFonts w:hint="eastAsia"/>
        </w:rPr>
        <w:t>”于</w:t>
      </w:r>
      <w:r w:rsidRPr="0065457C">
        <w:t>C:\test\bbs</w:t>
      </w:r>
      <w:r>
        <w:rPr>
          <w:rFonts w:hint="eastAsia"/>
        </w:rPr>
        <w:t>文件路径：</w:t>
      </w:r>
    </w:p>
    <w:p w14:paraId="73DCD6AB" w14:textId="77777777" w:rsidR="0065457C" w:rsidRDefault="0065457C" w:rsidP="0065457C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716907">
        <w:rPr>
          <w:rFonts w:hint="eastAsia"/>
        </w:rPr>
        <w:t>在</w:t>
      </w:r>
      <w:r w:rsidRPr="00716907">
        <w:rPr>
          <w:rFonts w:hint="eastAsia"/>
        </w:rPr>
        <w:t xml:space="preserve"> IIS </w:t>
      </w:r>
      <w:r w:rsidRPr="00716907">
        <w:rPr>
          <w:rFonts w:hint="eastAsia"/>
        </w:rPr>
        <w:t>中启用</w:t>
      </w:r>
      <w:r w:rsidRPr="00716907">
        <w:rPr>
          <w:rFonts w:hint="eastAsia"/>
        </w:rPr>
        <w:t xml:space="preserve"> ASP </w:t>
      </w:r>
      <w:r w:rsidRPr="00716907">
        <w:rPr>
          <w:rFonts w:hint="eastAsia"/>
        </w:rPr>
        <w:t>语言编译器</w:t>
      </w:r>
      <w:r>
        <w:rPr>
          <w:rFonts w:hint="eastAsia"/>
        </w:rPr>
        <w:t>、</w:t>
      </w:r>
      <w:r w:rsidRPr="00716907">
        <w:rPr>
          <w:rFonts w:hint="eastAsia"/>
        </w:rPr>
        <w:t>启动父路径</w:t>
      </w:r>
    </w:p>
    <w:p w14:paraId="564C0688" w14:textId="4AEFF951" w:rsidR="0065457C" w:rsidRDefault="001738C5" w:rsidP="0065457C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C4B5B98" wp14:editId="40845119">
            <wp:extent cx="4628348" cy="3526972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0361" cy="35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67C6" w14:textId="7EC10D82" w:rsidR="001738C5" w:rsidRDefault="001738C5" w:rsidP="0065457C">
      <w:pPr>
        <w:pStyle w:val="a0"/>
        <w:spacing w:before="120" w:after="120"/>
        <w:ind w:firstLine="480"/>
      </w:pPr>
      <w:r>
        <w:rPr>
          <w:rFonts w:hint="eastAsia"/>
        </w:rPr>
        <w:t>4</w:t>
      </w:r>
      <w:r>
        <w:rPr>
          <w:rFonts w:hint="eastAsia"/>
        </w:rPr>
        <w:t>、启动</w:t>
      </w:r>
      <w:r>
        <w:rPr>
          <w:rFonts w:hint="eastAsia"/>
        </w:rPr>
        <w:t>BBS</w:t>
      </w:r>
    </w:p>
    <w:p w14:paraId="4F3029CA" w14:textId="34503882" w:rsidR="001738C5" w:rsidRDefault="00FC3E43" w:rsidP="0065457C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51DC6AF" wp14:editId="0CBF5F44">
            <wp:extent cx="4324594" cy="32004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826" cy="321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FF" w14:textId="7EA79A11" w:rsidR="00FC3E43" w:rsidRPr="00993A72" w:rsidRDefault="00FC3E43" w:rsidP="0065457C">
      <w:pPr>
        <w:pStyle w:val="a0"/>
        <w:spacing w:before="120" w:after="120"/>
        <w:ind w:firstLine="482"/>
        <w:rPr>
          <w:b/>
          <w:bCs/>
        </w:rPr>
      </w:pPr>
      <w:r w:rsidRPr="00993A72">
        <w:rPr>
          <w:rFonts w:hint="eastAsia"/>
          <w:b/>
          <w:bCs/>
        </w:rPr>
        <w:lastRenderedPageBreak/>
        <w:t>（</w:t>
      </w:r>
      <w:r w:rsidRPr="00993A72">
        <w:rPr>
          <w:rFonts w:hint="eastAsia"/>
          <w:b/>
          <w:bCs/>
        </w:rPr>
        <w:t>5</w:t>
      </w:r>
      <w:r w:rsidRPr="00993A72">
        <w:rPr>
          <w:rFonts w:hint="eastAsia"/>
          <w:b/>
          <w:bCs/>
        </w:rPr>
        <w:t>）安全站点</w:t>
      </w:r>
    </w:p>
    <w:p w14:paraId="7ECE6B58" w14:textId="7DCEA2D4" w:rsidR="00FC3E43" w:rsidRDefault="00FC3E43" w:rsidP="0065457C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、打开站点，设置端口</w:t>
      </w:r>
    </w:p>
    <w:p w14:paraId="7B49A12A" w14:textId="4AD58C1F" w:rsidR="00FC3E43" w:rsidRDefault="00FC3E43" w:rsidP="0065457C">
      <w:pPr>
        <w:pStyle w:val="a0"/>
        <w:spacing w:before="120" w:after="120"/>
        <w:ind w:firstLine="480"/>
      </w:pPr>
      <w:r>
        <w:rPr>
          <w:rFonts w:hint="eastAsia"/>
        </w:rPr>
        <w:t>端口设置为</w:t>
      </w:r>
      <w:r>
        <w:rPr>
          <w:rFonts w:hint="eastAsia"/>
        </w:rPr>
        <w:t>443</w:t>
      </w:r>
    </w:p>
    <w:p w14:paraId="3520DEDB" w14:textId="5F12AE1A" w:rsidR="00FC3E43" w:rsidRPr="0065457C" w:rsidRDefault="00FC3E43" w:rsidP="0065457C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AAE1739" wp14:editId="0A7CC935">
            <wp:extent cx="3875314" cy="3402541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4883" cy="343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DD3" w14:textId="77777777" w:rsidR="00FC3E43" w:rsidRDefault="00FC3E43" w:rsidP="00FC3E43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、申请服务器证书</w:t>
      </w:r>
    </w:p>
    <w:p w14:paraId="133A4BE2" w14:textId="3A886441" w:rsidR="007079FD" w:rsidRDefault="00FC3E4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748D38A5" wp14:editId="2FC83C6E">
            <wp:extent cx="4220883" cy="3080657"/>
            <wp:effectExtent l="0" t="0" r="825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7838" cy="31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E7C9" w14:textId="5B9A8E07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、申请证书</w:t>
      </w:r>
    </w:p>
    <w:p w14:paraId="53477ACF" w14:textId="182DBBC6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C8E8615" wp14:editId="1FF514DA">
            <wp:extent cx="4021445" cy="29337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6638" cy="29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66D5" w14:textId="4ACC22D7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4</w:t>
      </w:r>
      <w:r>
        <w:rPr>
          <w:rFonts w:hint="eastAsia"/>
        </w:rPr>
        <w:t>、输入信息：</w:t>
      </w:r>
    </w:p>
    <w:p w14:paraId="14616B59" w14:textId="15024207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50E41631" wp14:editId="48F90A05">
            <wp:extent cx="4071750" cy="3445328"/>
            <wp:effectExtent l="0" t="0" r="508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6598" cy="34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C2B7" w14:textId="0D3FDEE2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2678299" wp14:editId="4D889EC6">
            <wp:extent cx="3970289" cy="339634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9572" cy="34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4C7B" w14:textId="5FE7F8DC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1EF8F743" wp14:editId="69042AB9">
            <wp:extent cx="4164167" cy="3314700"/>
            <wp:effectExtent l="0" t="0" r="825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2780" cy="33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0136" w14:textId="6615D658" w:rsidR="00FC3E43" w:rsidRDefault="00FC3E4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113A8F">
        <w:rPr>
          <w:rFonts w:hint="eastAsia"/>
        </w:rPr>
        <w:t>通过证书服务器介绍签发服务器证书</w:t>
      </w:r>
      <w:r w:rsidR="00946E98">
        <w:rPr>
          <w:rFonts w:hint="eastAsia"/>
        </w:rPr>
        <w:t>（详见下一节（证书服务器）</w:t>
      </w:r>
    </w:p>
    <w:p w14:paraId="1E45644B" w14:textId="693168C6" w:rsidR="00113A8F" w:rsidRDefault="00113A8F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6</w:t>
      </w:r>
      <w:r>
        <w:rPr>
          <w:rFonts w:hint="eastAsia"/>
        </w:rPr>
        <w:t>、导入证书</w:t>
      </w:r>
    </w:p>
    <w:p w14:paraId="278D740F" w14:textId="6F7D267B" w:rsidR="00113A8F" w:rsidRDefault="00113A8F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6AD5F98" wp14:editId="1540BC1B">
            <wp:extent cx="4072282" cy="2841171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493" cy="2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23F" w14:textId="292FB4BE" w:rsidR="00113A8F" w:rsidRDefault="00113A8F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DBF071C" wp14:editId="3A3D4AFE">
            <wp:extent cx="3989614" cy="343665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2897" cy="34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AF99" w14:textId="08C9CEFA" w:rsidR="00113A8F" w:rsidRDefault="00314BAD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A6D8940" wp14:editId="6145510E">
            <wp:extent cx="4071799" cy="2726871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8346" cy="275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053E" w14:textId="08E4CC99" w:rsidR="00314BAD" w:rsidRDefault="00314BA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7</w:t>
      </w:r>
      <w:r>
        <w:rPr>
          <w:rFonts w:hint="eastAsia"/>
        </w:rPr>
        <w:t>、通过“查看证书”可看到该证书</w:t>
      </w:r>
    </w:p>
    <w:p w14:paraId="4C89CDC4" w14:textId="296B7DA1" w:rsidR="00314BAD" w:rsidRDefault="00314BAD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0D82E520" wp14:editId="4C7A1325">
            <wp:extent cx="4806043" cy="364680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4" cy="36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4283" w14:textId="5722898C" w:rsidR="00314BAD" w:rsidRDefault="00314BAD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6821009" wp14:editId="5EDD6741">
            <wp:extent cx="2852057" cy="3980997"/>
            <wp:effectExtent l="0" t="0" r="571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408" cy="39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653" w14:textId="4F09BC27" w:rsidR="00314BAD" w:rsidRDefault="00314BAD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8</w:t>
      </w:r>
      <w:r>
        <w:rPr>
          <w:rFonts w:hint="eastAsia"/>
        </w:rPr>
        <w:t>、测试该站点</w:t>
      </w:r>
    </w:p>
    <w:p w14:paraId="29E6FF9A" w14:textId="1442CB48" w:rsidR="00113A8F" w:rsidRDefault="00AA1022" w:rsidP="00AA1022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2BA8184" wp14:editId="39F0672F">
            <wp:extent cx="3650776" cy="2133600"/>
            <wp:effectExtent l="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945" b="13906"/>
                    <a:stretch/>
                  </pic:blipFill>
                  <pic:spPr bwMode="auto">
                    <a:xfrm>
                      <a:off x="0" y="0"/>
                      <a:ext cx="3683005" cy="215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B437" w14:textId="6EDA8973" w:rsidR="006E2846" w:rsidRPr="00993A72" w:rsidRDefault="00675890" w:rsidP="006C65A5">
      <w:pPr>
        <w:pStyle w:val="a0"/>
        <w:spacing w:before="120" w:after="120"/>
        <w:ind w:left="840" w:firstLineChars="0" w:firstLine="0"/>
        <w:rPr>
          <w:b/>
          <w:bCs/>
        </w:rPr>
      </w:pPr>
      <w:r w:rsidRPr="00993A72">
        <w:rPr>
          <w:rFonts w:hint="eastAsia"/>
          <w:b/>
          <w:bCs/>
        </w:rPr>
        <w:t>（</w:t>
      </w:r>
      <w:r w:rsidRPr="00993A72">
        <w:rPr>
          <w:rFonts w:hint="eastAsia"/>
          <w:b/>
          <w:bCs/>
        </w:rPr>
        <w:t>6</w:t>
      </w:r>
      <w:r w:rsidRPr="00993A72">
        <w:rPr>
          <w:rFonts w:hint="eastAsia"/>
          <w:b/>
          <w:bCs/>
        </w:rPr>
        <w:t>）证书服务器</w:t>
      </w:r>
    </w:p>
    <w:p w14:paraId="6F7A6341" w14:textId="77777777" w:rsidR="006E2846" w:rsidRPr="006E2846" w:rsidRDefault="006E2846" w:rsidP="003377EB">
      <w:pPr>
        <w:pStyle w:val="a0"/>
        <w:spacing w:before="120" w:after="120"/>
        <w:ind w:left="840" w:firstLineChars="0" w:firstLine="0"/>
      </w:pPr>
    </w:p>
    <w:p w14:paraId="49405A44" w14:textId="5866AA4E" w:rsidR="00675890" w:rsidRDefault="00675890" w:rsidP="006C65A5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提交一个</w:t>
      </w:r>
      <w:r w:rsidR="006C65A5">
        <w:rPr>
          <w:rFonts w:hint="eastAsia"/>
        </w:rPr>
        <w:t>新的申请</w:t>
      </w:r>
    </w:p>
    <w:p w14:paraId="30661CAB" w14:textId="3A28CAE1" w:rsidR="006C65A5" w:rsidRDefault="00C2073E" w:rsidP="00C2073E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查看新的申请</w:t>
      </w:r>
    </w:p>
    <w:p w14:paraId="49FBFF44" w14:textId="7E13DCF6" w:rsidR="00C2073E" w:rsidRDefault="00C2073E" w:rsidP="00C2073E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5B10BE1B" wp14:editId="7FF0A9E2">
            <wp:extent cx="3744686" cy="2544133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9786" cy="25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7F3" w14:textId="295B724F" w:rsidR="00C2073E" w:rsidRDefault="004B04FF" w:rsidP="00C2073E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颁发该申请的证书</w:t>
      </w:r>
    </w:p>
    <w:p w14:paraId="343D1465" w14:textId="5C5F734B" w:rsidR="004B04FF" w:rsidRDefault="004B04FF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52903E20" wp14:editId="75062778">
            <wp:extent cx="3722914" cy="251466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171" t="22905" r="4951" b="19083"/>
                    <a:stretch/>
                  </pic:blipFill>
                  <pic:spPr bwMode="auto">
                    <a:xfrm>
                      <a:off x="0" y="0"/>
                      <a:ext cx="3750303" cy="253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F2FD" w14:textId="66B57127" w:rsidR="004B04FF" w:rsidRDefault="004B04FF" w:rsidP="004B04FF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查看该证书</w:t>
      </w:r>
    </w:p>
    <w:p w14:paraId="012FB4DD" w14:textId="34CB9C9A" w:rsidR="00C2073E" w:rsidRDefault="004B04FF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56F7712" wp14:editId="0C88245D">
            <wp:extent cx="4256314" cy="3039521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0159" cy="30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845C" w14:textId="111B62DE" w:rsidR="004B04FF" w:rsidRDefault="004B04FF" w:rsidP="004B04FF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导出该证书</w:t>
      </w:r>
    </w:p>
    <w:p w14:paraId="61263064" w14:textId="32380865" w:rsidR="004B04FF" w:rsidRDefault="004B04FF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50CDCC91" wp14:editId="763743E5">
            <wp:extent cx="3586843" cy="251684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375" t="22256" r="5447" b="18013"/>
                    <a:stretch/>
                  </pic:blipFill>
                  <pic:spPr bwMode="auto">
                    <a:xfrm>
                      <a:off x="0" y="0"/>
                      <a:ext cx="3657092" cy="256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74F71" w14:textId="38C78D1F" w:rsidR="00AA1022" w:rsidRDefault="004B04FF" w:rsidP="00AA1022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05A94373" wp14:editId="58D5E30C">
            <wp:extent cx="2754387" cy="3940629"/>
            <wp:effectExtent l="0" t="0" r="825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7733" cy="40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AFD3" w14:textId="3563DED0" w:rsidR="004B04FF" w:rsidRDefault="004B04FF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3D888C1F" wp14:editId="5266309D">
            <wp:extent cx="2587156" cy="2677886"/>
            <wp:effectExtent l="0" t="0" r="381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2286" cy="27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9AFE" w14:textId="3AB7B11F" w:rsidR="004B04FF" w:rsidRDefault="004B04FF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530C5A0" wp14:editId="6CBD91C8">
            <wp:extent cx="3125888" cy="324394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9945" cy="3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CAC1" w14:textId="1C25E2CF" w:rsidR="00AA1022" w:rsidRDefault="00AA1022" w:rsidP="004B04FF">
      <w:pPr>
        <w:pStyle w:val="a0"/>
        <w:spacing w:before="120" w:after="120"/>
        <w:ind w:left="1200" w:firstLineChars="0" w:firstLine="0"/>
      </w:pPr>
      <w:r>
        <w:rPr>
          <w:rFonts w:hint="eastAsia"/>
        </w:rPr>
        <w:t>6</w:t>
      </w:r>
      <w:r>
        <w:rPr>
          <w:rFonts w:hint="eastAsia"/>
        </w:rPr>
        <w:t>、通过</w:t>
      </w:r>
      <w:r>
        <w:rPr>
          <w:rFonts w:hint="eastAsia"/>
        </w:rPr>
        <w:t>Web</w:t>
      </w:r>
      <w:r>
        <w:rPr>
          <w:rFonts w:hint="eastAsia"/>
        </w:rPr>
        <w:t>方式申请并颁发证书</w:t>
      </w:r>
    </w:p>
    <w:p w14:paraId="5D2A89ED" w14:textId="71597CEC" w:rsidR="004B04FF" w:rsidRDefault="00AA1022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111A5689" wp14:editId="5889D4DB">
            <wp:extent cx="3906887" cy="296091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1135" cy="297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D7E3" w14:textId="019C21EE" w:rsidR="004B04FF" w:rsidRDefault="00AA1022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28C6EE79" wp14:editId="3F1772CE">
            <wp:extent cx="4131035" cy="3064329"/>
            <wp:effectExtent l="0" t="0" r="3175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7626" cy="30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59D0" w14:textId="68D6B853" w:rsidR="00AA1022" w:rsidRDefault="00AA1022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50AC99F8" wp14:editId="20EF4E09">
            <wp:extent cx="3641271" cy="2695973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1245" cy="27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BC50" w14:textId="77777777" w:rsidR="00AA1022" w:rsidRDefault="00AA1022" w:rsidP="00AA1022">
      <w:pPr>
        <w:pStyle w:val="a0"/>
        <w:spacing w:before="120" w:after="120"/>
        <w:ind w:firstLine="480"/>
      </w:pPr>
      <w:r w:rsidRPr="00716907">
        <w:rPr>
          <w:rFonts w:hint="eastAsia"/>
        </w:rPr>
        <w:t>通过申请的办法同</w:t>
      </w:r>
      <w:r w:rsidRPr="00716907">
        <w:rPr>
          <w:rFonts w:hint="eastAsia"/>
        </w:rPr>
        <w:t xml:space="preserve"> CA </w:t>
      </w:r>
      <w:r w:rsidRPr="00716907">
        <w:rPr>
          <w:rFonts w:hint="eastAsia"/>
        </w:rPr>
        <w:t>方式，即：</w:t>
      </w:r>
    </w:p>
    <w:p w14:paraId="106A4224" w14:textId="37304ECD" w:rsidR="00AA1022" w:rsidRDefault="00AA1022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1348DF6" wp14:editId="4F2A7164">
            <wp:extent cx="4142014" cy="310651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8095" cy="31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F293" w14:textId="3AF89FD2" w:rsidR="00AA1022" w:rsidRDefault="004958A6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0BC11E4F" wp14:editId="134FB88E">
            <wp:extent cx="3902529" cy="2746675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0929" cy="27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906" w14:textId="5C29F94F" w:rsidR="004958A6" w:rsidRDefault="004958A6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5BBE2AEF" wp14:editId="095476B8">
            <wp:extent cx="4114888" cy="311331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9954" cy="31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2457" w14:textId="7F1EF0C4" w:rsidR="004958A6" w:rsidRDefault="004958A6" w:rsidP="004B04FF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3CCACCEF" wp14:editId="448E3DD9">
            <wp:extent cx="3952849" cy="29010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7360" cy="29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7C3" w14:textId="1F490175" w:rsidR="004958A6" w:rsidRPr="00AA1022" w:rsidRDefault="00993A72" w:rsidP="004B04FF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EC9ADA9" wp14:editId="5A951363">
            <wp:extent cx="4344035" cy="2967352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1089"/>
                    <a:stretch/>
                  </pic:blipFill>
                  <pic:spPr bwMode="auto">
                    <a:xfrm>
                      <a:off x="0" y="0"/>
                      <a:ext cx="4349830" cy="297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85D2A" w14:textId="14EABCDF" w:rsidR="006E2846" w:rsidRDefault="006E2846" w:rsidP="003377EB">
      <w:pPr>
        <w:pStyle w:val="a0"/>
        <w:spacing w:before="120" w:after="120"/>
        <w:ind w:left="840" w:firstLineChars="0" w:firstLine="0"/>
      </w:pPr>
    </w:p>
    <w:p w14:paraId="0C5C7BB9" w14:textId="53033156" w:rsidR="006E2846" w:rsidRDefault="006E2846" w:rsidP="003377EB">
      <w:pPr>
        <w:pStyle w:val="a0"/>
        <w:spacing w:before="120" w:after="120"/>
        <w:ind w:left="840" w:firstLineChars="0" w:firstLine="0"/>
      </w:pPr>
    </w:p>
    <w:p w14:paraId="3C8894DF" w14:textId="5EC406AD" w:rsidR="006E2846" w:rsidRDefault="006E2846" w:rsidP="003377EB">
      <w:pPr>
        <w:pStyle w:val="a0"/>
        <w:spacing w:before="120" w:after="120"/>
        <w:ind w:left="840" w:firstLineChars="0" w:firstLine="0"/>
      </w:pPr>
    </w:p>
    <w:p w14:paraId="2141089F" w14:textId="56F47335" w:rsidR="006E2846" w:rsidRDefault="006E2846" w:rsidP="003377EB">
      <w:pPr>
        <w:pStyle w:val="a0"/>
        <w:spacing w:before="120" w:after="120"/>
        <w:ind w:left="840" w:firstLineChars="0" w:firstLine="0"/>
      </w:pPr>
    </w:p>
    <w:p w14:paraId="7AF4A1F9" w14:textId="0F53B6C5" w:rsidR="006E2846" w:rsidRPr="00993A72" w:rsidRDefault="006E2846" w:rsidP="00B60E89">
      <w:pPr>
        <w:spacing w:before="120" w:after="120"/>
        <w:rPr>
          <w:b/>
          <w:bCs/>
        </w:rPr>
      </w:pPr>
      <w:r w:rsidRPr="00993A72">
        <w:rPr>
          <w:rFonts w:hint="eastAsia"/>
          <w:b/>
          <w:bCs/>
        </w:rPr>
        <w:t>（</w:t>
      </w:r>
      <w:r w:rsidRPr="00993A72">
        <w:rPr>
          <w:rFonts w:hint="eastAsia"/>
          <w:b/>
          <w:bCs/>
        </w:rPr>
        <w:t>7</w:t>
      </w:r>
      <w:r w:rsidRPr="00993A72">
        <w:rPr>
          <w:rFonts w:hint="eastAsia"/>
          <w:b/>
          <w:bCs/>
        </w:rPr>
        <w:t>）搜索引擎服务器</w:t>
      </w:r>
    </w:p>
    <w:p w14:paraId="19975DDD" w14:textId="1B26842C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SSServer</w:t>
      </w:r>
      <w:r w:rsidR="00A42D8D">
        <w:rPr>
          <w:rFonts w:hint="eastAsia"/>
        </w:rPr>
        <w:t>（未解决）</w:t>
      </w:r>
    </w:p>
    <w:p w14:paraId="7880717D" w14:textId="512AA3DB" w:rsidR="006E2846" w:rsidRDefault="00A42D8D" w:rsidP="006E2846">
      <w:pPr>
        <w:pStyle w:val="a0"/>
        <w:spacing w:before="120" w:after="120"/>
        <w:ind w:firstLineChars="300" w:firstLine="720"/>
      </w:pPr>
      <w:r>
        <w:rPr>
          <w:rFonts w:hint="eastAsia"/>
        </w:rPr>
        <w:t>2</w:t>
      </w:r>
      <w:r w:rsidR="006E2846">
        <w:rPr>
          <w:rFonts w:hint="eastAsia"/>
        </w:rPr>
        <w:t>、打开</w:t>
      </w:r>
      <w:r w:rsidR="006E2846" w:rsidRPr="00716907">
        <w:rPr>
          <w:rFonts w:hint="eastAsia"/>
        </w:rPr>
        <w:t>IIS</w:t>
      </w:r>
      <w:r w:rsidR="006E2846" w:rsidRPr="00716907">
        <w:rPr>
          <w:rFonts w:hint="eastAsia"/>
        </w:rPr>
        <w:t>，设置好文件夹位置，启动</w:t>
      </w:r>
      <w:r w:rsidR="006E2846" w:rsidRPr="00716907">
        <w:rPr>
          <w:rFonts w:hint="eastAsia"/>
        </w:rPr>
        <w:t xml:space="preserve"> CGI </w:t>
      </w:r>
      <w:r w:rsidR="006E2846" w:rsidRPr="00716907">
        <w:rPr>
          <w:rFonts w:hint="eastAsia"/>
        </w:rPr>
        <w:t>服务</w:t>
      </w:r>
    </w:p>
    <w:p w14:paraId="0D4FFE0C" w14:textId="365491B4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D873374" wp14:editId="7E0F1609">
            <wp:extent cx="3396343" cy="322652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8721" cy="32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743D" w14:textId="39990DB6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6E8F52D" wp14:editId="1B6C98E9">
            <wp:extent cx="4216453" cy="31296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9569" cy="31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F1B" w14:textId="3D5630D0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048828B" wp14:editId="743264CE">
            <wp:extent cx="3875314" cy="3828052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7144" cy="38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DDB" w14:textId="54C6BCB9" w:rsidR="006E2846" w:rsidRPr="00A42D8D" w:rsidRDefault="006E2846" w:rsidP="003377EB">
      <w:pPr>
        <w:pStyle w:val="a0"/>
        <w:spacing w:before="120" w:after="120"/>
        <w:ind w:left="840" w:firstLineChars="0" w:firstLine="0"/>
        <w:rPr>
          <w:b/>
          <w:bCs/>
        </w:rPr>
      </w:pPr>
      <w:r w:rsidRPr="00A42D8D">
        <w:rPr>
          <w:rFonts w:hint="eastAsia"/>
          <w:b/>
          <w:bCs/>
        </w:rPr>
        <w:t>（</w:t>
      </w:r>
      <w:r w:rsidRPr="00A42D8D">
        <w:rPr>
          <w:rFonts w:hint="eastAsia"/>
          <w:b/>
          <w:bCs/>
        </w:rPr>
        <w:t>8</w:t>
      </w:r>
      <w:r w:rsidRPr="00A42D8D">
        <w:rPr>
          <w:rFonts w:hint="eastAsia"/>
          <w:b/>
          <w:bCs/>
        </w:rPr>
        <w:t>）</w:t>
      </w:r>
      <w:r w:rsidRPr="00A42D8D">
        <w:rPr>
          <w:rFonts w:hint="eastAsia"/>
          <w:b/>
          <w:bCs/>
        </w:rPr>
        <w:t>FTP</w:t>
      </w:r>
      <w:r w:rsidRPr="00A42D8D">
        <w:rPr>
          <w:rFonts w:hint="eastAsia"/>
          <w:b/>
          <w:bCs/>
        </w:rPr>
        <w:t>服务器</w:t>
      </w:r>
    </w:p>
    <w:p w14:paraId="6742F5E6" w14:textId="1565B50B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Serv</w:t>
      </w:r>
      <w:r>
        <w:t>-U</w:t>
      </w:r>
      <w:r>
        <w:rPr>
          <w:rFonts w:hint="eastAsia"/>
        </w:rPr>
        <w:t>服务器</w:t>
      </w:r>
    </w:p>
    <w:p w14:paraId="79DF2A81" w14:textId="349EDF5E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、启动</w:t>
      </w:r>
      <w:r>
        <w:rPr>
          <w:rFonts w:hint="eastAsia"/>
        </w:rPr>
        <w:t>Ser</w:t>
      </w:r>
      <w:r>
        <w:t>v-U</w:t>
      </w:r>
    </w:p>
    <w:p w14:paraId="4DEBDC0F" w14:textId="34F5579A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3</w:t>
      </w:r>
      <w:r>
        <w:rPr>
          <w:rFonts w:hint="eastAsia"/>
        </w:rPr>
        <w:t>、新建域</w:t>
      </w:r>
    </w:p>
    <w:p w14:paraId="432E754E" w14:textId="6EEE3840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CC1CAAF" wp14:editId="6FBB9990">
            <wp:extent cx="4109357" cy="297690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9598" cy="30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E15E" w14:textId="6CD7359E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C76E794" wp14:editId="50A3CCB7">
            <wp:extent cx="4136571" cy="3326491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5251" cy="3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F280" w14:textId="302B2E85" w:rsidR="006E2846" w:rsidRDefault="006E2846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ECAB119" wp14:editId="3B5E9866">
            <wp:extent cx="3864429" cy="2664846"/>
            <wp:effectExtent l="0" t="0" r="317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2435" cy="26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60F0" w14:textId="2DD1D1AA" w:rsidR="006E2846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7C9267B2" wp14:editId="4885B5F1">
            <wp:extent cx="4082143" cy="31320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6071" cy="32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698" w14:textId="1B9B58A9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CD9B94E" wp14:editId="57B37BA5">
            <wp:extent cx="4027513" cy="378278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2211" cy="38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E91" w14:textId="77777777" w:rsidR="00E56AD3" w:rsidRDefault="00E56AD3" w:rsidP="003377EB">
      <w:pPr>
        <w:pStyle w:val="a0"/>
        <w:spacing w:before="120" w:after="120"/>
        <w:ind w:left="840" w:firstLineChars="0" w:firstLine="0"/>
      </w:pPr>
    </w:p>
    <w:p w14:paraId="4B99578D" w14:textId="49F9A2CC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4</w:t>
      </w:r>
      <w:r>
        <w:rPr>
          <w:rFonts w:hint="eastAsia"/>
        </w:rPr>
        <w:t>、添加账号</w:t>
      </w:r>
    </w:p>
    <w:p w14:paraId="08E755C3" w14:textId="2B2FF06B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557B4880" wp14:editId="255A5A94">
            <wp:extent cx="3124200" cy="238985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6422" cy="24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FEED" w14:textId="397CBE95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2F24A3A" wp14:editId="1D37929C">
            <wp:extent cx="3924300" cy="311025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8423" cy="31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1ED8" w14:textId="04A25B62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3986B8F" wp14:editId="6BC026FA">
            <wp:extent cx="3886200" cy="28575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1469" cy="28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FAE2" w14:textId="4AAC9B80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5</w:t>
      </w:r>
      <w:r>
        <w:rPr>
          <w:rFonts w:hint="eastAsia"/>
        </w:rPr>
        <w:t>、设置访问权限</w:t>
      </w:r>
    </w:p>
    <w:p w14:paraId="5AD64894" w14:textId="5FCA9C22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02E23AF" wp14:editId="1DC04C93">
            <wp:extent cx="3456214" cy="2563594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7817" cy="26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BB69" w14:textId="30482391" w:rsidR="00E56AD3" w:rsidRDefault="00E56AD3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6</w:t>
      </w:r>
      <w:r>
        <w:rPr>
          <w:rFonts w:hint="eastAsia"/>
        </w:rPr>
        <w:t>、测试站点是否可以访问</w:t>
      </w:r>
    </w:p>
    <w:p w14:paraId="5A894A3D" w14:textId="54D35FE0" w:rsidR="00E56AD3" w:rsidRPr="006E2846" w:rsidRDefault="00E56AD3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C12000C" wp14:editId="05C19E1A">
            <wp:extent cx="3722914" cy="2201914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8647" cy="223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D315" w14:textId="5CA3B94D" w:rsidR="00EF4FCD" w:rsidRDefault="006C65A5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9D148B9" wp14:editId="3E3AFE20">
            <wp:extent cx="4594122" cy="28575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0154" cy="29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96F1" w14:textId="052E5E63" w:rsidR="006C65A5" w:rsidRDefault="006C65A5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7</w:t>
      </w:r>
      <w:r>
        <w:rPr>
          <w:rFonts w:hint="eastAsia"/>
        </w:rPr>
        <w:t>、测试权限</w:t>
      </w:r>
    </w:p>
    <w:p w14:paraId="5EE7A9F9" w14:textId="670229E6" w:rsidR="006C65A5" w:rsidRDefault="006C65A5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522EA25C" wp14:editId="52EF6AA9">
            <wp:extent cx="2866788" cy="179614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4302" r="3885"/>
                    <a:stretch/>
                  </pic:blipFill>
                  <pic:spPr bwMode="auto">
                    <a:xfrm>
                      <a:off x="0" y="0"/>
                      <a:ext cx="2911058" cy="182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4FCB" w14:textId="14E2BE7A" w:rsidR="006C65A5" w:rsidRDefault="006C65A5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3C8715CB" wp14:editId="2F131151">
            <wp:extent cx="3791710" cy="1676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4613" cy="16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12BB" w14:textId="20C0CFA1" w:rsidR="006C65A5" w:rsidRDefault="006C65A5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由结果可知：不能新建文件夹，可以复制文件，不能删除文件。</w:t>
      </w:r>
    </w:p>
    <w:p w14:paraId="1FEA0877" w14:textId="41170B1D" w:rsidR="006C65A5" w:rsidRPr="00A42D8D" w:rsidRDefault="006C65A5" w:rsidP="003377EB">
      <w:pPr>
        <w:pStyle w:val="a0"/>
        <w:spacing w:before="120" w:after="120"/>
        <w:ind w:left="840" w:firstLineChars="0" w:firstLine="0"/>
        <w:rPr>
          <w:b/>
          <w:bCs/>
        </w:rPr>
      </w:pPr>
      <w:r w:rsidRPr="00A42D8D">
        <w:rPr>
          <w:rFonts w:hint="eastAsia"/>
          <w:b/>
          <w:bCs/>
        </w:rPr>
        <w:t>（</w:t>
      </w:r>
      <w:r w:rsidRPr="00A42D8D">
        <w:rPr>
          <w:rFonts w:hint="eastAsia"/>
          <w:b/>
          <w:bCs/>
        </w:rPr>
        <w:t>9</w:t>
      </w:r>
      <w:r w:rsidRPr="00A42D8D">
        <w:rPr>
          <w:rFonts w:hint="eastAsia"/>
          <w:b/>
          <w:bCs/>
        </w:rPr>
        <w:t>）</w:t>
      </w:r>
      <w:r w:rsidRPr="00A42D8D">
        <w:rPr>
          <w:rFonts w:hint="eastAsia"/>
          <w:b/>
          <w:bCs/>
        </w:rPr>
        <w:t>SMTP</w:t>
      </w:r>
      <w:r w:rsidRPr="00A42D8D">
        <w:rPr>
          <w:rFonts w:hint="eastAsia"/>
          <w:b/>
          <w:bCs/>
        </w:rPr>
        <w:t>和</w:t>
      </w:r>
      <w:r w:rsidRPr="00A42D8D">
        <w:rPr>
          <w:rFonts w:hint="eastAsia"/>
          <w:b/>
          <w:bCs/>
        </w:rPr>
        <w:t>POP</w:t>
      </w:r>
      <w:r w:rsidRPr="00A42D8D">
        <w:rPr>
          <w:rFonts w:hint="eastAsia"/>
          <w:b/>
          <w:bCs/>
        </w:rPr>
        <w:t>服务器</w:t>
      </w:r>
    </w:p>
    <w:p w14:paraId="2C1224F0" w14:textId="3F89BA2F" w:rsidR="006C65A5" w:rsidRDefault="006C65A5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958A6">
        <w:rPr>
          <w:rFonts w:hint="eastAsia"/>
        </w:rPr>
        <w:t>安装、启动并配置</w:t>
      </w:r>
      <w:r w:rsidR="004958A6">
        <w:rPr>
          <w:rFonts w:hint="eastAsia"/>
        </w:rPr>
        <w:t xml:space="preserve"> MDaemon</w:t>
      </w:r>
      <w:r w:rsidR="004958A6">
        <w:rPr>
          <w:rFonts w:hint="eastAsia"/>
        </w:rPr>
        <w:t>。</w:t>
      </w:r>
    </w:p>
    <w:p w14:paraId="21B86070" w14:textId="0D8DFB2D" w:rsidR="00E71E91" w:rsidRDefault="00E71E91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A0C2033" wp14:editId="3F82C77A">
            <wp:extent cx="2764971" cy="17037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97993" cy="17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A62" w14:textId="0D927561" w:rsidR="00E71E91" w:rsidRDefault="00E71E91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23E55856" wp14:editId="0F4A8C69">
            <wp:extent cx="3482505" cy="2041071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09716" cy="20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BE77" w14:textId="33CC49BB" w:rsidR="00E71E91" w:rsidRPr="00E71E91" w:rsidRDefault="004460F7" w:rsidP="003377EB">
      <w:pPr>
        <w:pStyle w:val="a0"/>
        <w:spacing w:before="120" w:after="120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356778" wp14:editId="3FA0EAC4">
            <wp:extent cx="3197486" cy="2623457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9848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3806" w14:textId="22E052CB" w:rsidR="004958A6" w:rsidRDefault="004958A6" w:rsidP="004958A6">
      <w:pPr>
        <w:pStyle w:val="a0"/>
        <w:spacing w:before="120" w:after="120"/>
        <w:ind w:firstLineChars="300" w:firstLine="72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716907">
        <w:rPr>
          <w:rFonts w:hint="eastAsia"/>
        </w:rPr>
        <w:t>配置</w:t>
      </w:r>
      <w:r w:rsidRPr="00716907">
        <w:rPr>
          <w:rFonts w:hint="eastAsia"/>
        </w:rPr>
        <w:t xml:space="preserve"> IP </w:t>
      </w:r>
      <w:r w:rsidRPr="00716907">
        <w:rPr>
          <w:rFonts w:hint="eastAsia"/>
        </w:rPr>
        <w:t>和端口号</w:t>
      </w:r>
    </w:p>
    <w:p w14:paraId="12D4ECD2" w14:textId="6E179846" w:rsidR="00E71E91" w:rsidRDefault="004460F7" w:rsidP="004958A6">
      <w:pPr>
        <w:pStyle w:val="a0"/>
        <w:spacing w:before="120" w:after="120"/>
        <w:ind w:firstLineChars="300" w:firstLine="7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39AD64" wp14:editId="27CA825F">
            <wp:extent cx="4065761" cy="29772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1502" cy="3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76AF" w14:textId="2A8CA1F9" w:rsidR="004958A6" w:rsidRDefault="004958A6" w:rsidP="004958A6">
      <w:pPr>
        <w:pStyle w:val="a0"/>
        <w:spacing w:before="120" w:after="120"/>
        <w:ind w:firstLineChars="300" w:firstLine="720"/>
      </w:pPr>
      <w:r>
        <w:rPr>
          <w:rFonts w:hint="eastAsia"/>
        </w:rPr>
        <w:t>3</w:t>
      </w:r>
      <w:r>
        <w:rPr>
          <w:rFonts w:hint="eastAsia"/>
        </w:rPr>
        <w:t>、创建账号</w:t>
      </w:r>
    </w:p>
    <w:p w14:paraId="702E8BDF" w14:textId="7243063E" w:rsidR="00403302" w:rsidRDefault="00403302" w:rsidP="004958A6">
      <w:pPr>
        <w:pStyle w:val="a0"/>
        <w:spacing w:before="120" w:after="120"/>
        <w:ind w:firstLineChars="300" w:firstLine="720"/>
      </w:pPr>
      <w:r>
        <w:rPr>
          <w:noProof/>
        </w:rPr>
        <w:drawing>
          <wp:inline distT="0" distB="0" distL="0" distR="0" wp14:anchorId="3022D23D" wp14:editId="3E342A2E">
            <wp:extent cx="3287486" cy="2492657"/>
            <wp:effectExtent l="0" t="0" r="825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4863" cy="25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912" w14:textId="67D2E6CF" w:rsidR="00403302" w:rsidRDefault="00403302" w:rsidP="004958A6">
      <w:pPr>
        <w:pStyle w:val="a0"/>
        <w:spacing w:before="120" w:after="120"/>
        <w:ind w:firstLineChars="300" w:firstLine="720"/>
      </w:pPr>
      <w:r>
        <w:rPr>
          <w:noProof/>
        </w:rPr>
        <w:lastRenderedPageBreak/>
        <w:drawing>
          <wp:inline distT="0" distB="0" distL="0" distR="0" wp14:anchorId="5C95FB74" wp14:editId="26746D36">
            <wp:extent cx="3495701" cy="2601686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1996" cy="26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3AF" w14:textId="733F8EE4" w:rsidR="00E3684E" w:rsidRDefault="00E3684E" w:rsidP="00E3684E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、配置客户端</w:t>
      </w:r>
    </w:p>
    <w:p w14:paraId="0257AABD" w14:textId="1D7A4B33" w:rsidR="006A5000" w:rsidRDefault="00763E0B" w:rsidP="00E3684E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F29DD57" wp14:editId="49A08BAD">
            <wp:extent cx="3216729" cy="2969052"/>
            <wp:effectExtent l="0" t="0" r="3175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4400" b="1297"/>
                    <a:stretch/>
                  </pic:blipFill>
                  <pic:spPr bwMode="auto">
                    <a:xfrm>
                      <a:off x="0" y="0"/>
                      <a:ext cx="3250666" cy="300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39547" w14:textId="7D2B2FB6" w:rsidR="00557DDE" w:rsidRDefault="00557DDE" w:rsidP="00E3684E">
      <w:pPr>
        <w:pStyle w:val="a0"/>
        <w:spacing w:before="120" w:after="120"/>
        <w:ind w:firstLine="480"/>
        <w:rPr>
          <w:noProof/>
        </w:rPr>
      </w:pPr>
      <w:r>
        <w:rPr>
          <w:rFonts w:hint="eastAsia"/>
          <w:noProof/>
        </w:rPr>
        <w:t>配置</w:t>
      </w:r>
      <w:r>
        <w:rPr>
          <w:rFonts w:hint="eastAsia"/>
          <w:noProof/>
        </w:rPr>
        <w:t>SMTP</w:t>
      </w:r>
      <w:r>
        <w:rPr>
          <w:rFonts w:hint="eastAsia"/>
          <w:noProof/>
        </w:rPr>
        <w:t>：</w:t>
      </w:r>
    </w:p>
    <w:p w14:paraId="7CD25425" w14:textId="34B578E5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F5FF3C6" wp14:editId="4B2DAD5C">
            <wp:extent cx="4658283" cy="2296886"/>
            <wp:effectExtent l="0" t="0" r="9525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1444" t="31118" r="34584" b="22533"/>
                    <a:stretch/>
                  </pic:blipFill>
                  <pic:spPr bwMode="auto">
                    <a:xfrm>
                      <a:off x="0" y="0"/>
                      <a:ext cx="4690511" cy="231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BC68E" w14:textId="747C1139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1BBD9EE" wp14:editId="427097CB">
            <wp:extent cx="2714635" cy="3194957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1870" cy="32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A6AD" w14:textId="6340A8E6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DC9A9E6" wp14:editId="3A5E9AC1">
            <wp:extent cx="2803192" cy="2661557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7745" cy="268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71E5" w14:textId="0A228F3C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C0659EA" wp14:editId="76D24CFB">
            <wp:extent cx="3512976" cy="41148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2958" cy="41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AB3D" w14:textId="59A6BC80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F371063" wp14:editId="2279D561">
            <wp:extent cx="3212998" cy="2977243"/>
            <wp:effectExtent l="0" t="0" r="698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5372" cy="29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79F4" w14:textId="77777777" w:rsidR="00557DDE" w:rsidRDefault="00557DDE" w:rsidP="00557DDE">
      <w:pPr>
        <w:pStyle w:val="a0"/>
        <w:spacing w:before="120" w:after="120"/>
        <w:ind w:firstLine="480"/>
        <w:rPr>
          <w:rFonts w:hint="eastAsia"/>
        </w:rPr>
      </w:pPr>
    </w:p>
    <w:p w14:paraId="21487B0E" w14:textId="77777777" w:rsidR="00557DDE" w:rsidRDefault="00557DDE" w:rsidP="00557DDE">
      <w:pPr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、测试邮件是否能发送、配置是否正确</w:t>
      </w:r>
      <w:r w:rsidRPr="00716907">
        <w:rPr>
          <w:rFonts w:hint="eastAsia"/>
        </w:rPr>
        <w:t xml:space="preserve"> </w:t>
      </w:r>
    </w:p>
    <w:p w14:paraId="6C9A6F3C" w14:textId="77777777" w:rsidR="00557DDE" w:rsidRPr="00557DDE" w:rsidRDefault="00557DDE" w:rsidP="00E3684E">
      <w:pPr>
        <w:pStyle w:val="a0"/>
        <w:spacing w:before="120" w:after="120"/>
        <w:ind w:firstLine="480"/>
        <w:rPr>
          <w:rFonts w:hint="eastAsia"/>
        </w:rPr>
      </w:pPr>
    </w:p>
    <w:p w14:paraId="6EE0FB83" w14:textId="3C3DFFDB" w:rsidR="00557DDE" w:rsidRDefault="00557DDE" w:rsidP="00E3684E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49D4F1E" wp14:editId="17192F73">
            <wp:extent cx="4125686" cy="1373319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8775" cy="13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17F7" w14:textId="27E4281F" w:rsidR="00557DDE" w:rsidRDefault="00557DDE" w:rsidP="00557DDE">
      <w:pPr>
        <w:ind w:firstLine="480"/>
      </w:pPr>
      <w:r>
        <w:rPr>
          <w:rFonts w:hint="eastAsia"/>
        </w:rPr>
        <w:t>放入</w:t>
      </w:r>
      <w:r w:rsidRPr="00CD7402">
        <w:t>C:\inetpub\mailroot\Pickup</w:t>
      </w:r>
      <w:r>
        <w:rPr>
          <w:rFonts w:hint="eastAsia"/>
        </w:rPr>
        <w:t>自动发送</w:t>
      </w:r>
      <w:r>
        <w:rPr>
          <w:rFonts w:hint="eastAsia"/>
        </w:rPr>
        <w:t>：</w:t>
      </w:r>
    </w:p>
    <w:p w14:paraId="76E3ED3F" w14:textId="4F1DBC83" w:rsidR="00557DDE" w:rsidRDefault="00557DDE" w:rsidP="00557DD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2D5C5A1" wp14:editId="72CF43DD">
            <wp:extent cx="4587996" cy="996043"/>
            <wp:effectExtent l="0" t="0" r="317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7766" t="1466" b="31481"/>
                    <a:stretch/>
                  </pic:blipFill>
                  <pic:spPr bwMode="auto">
                    <a:xfrm>
                      <a:off x="0" y="0"/>
                      <a:ext cx="4589814" cy="9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5865" w14:textId="02BEF1CA" w:rsidR="00763E0B" w:rsidRPr="00763E0B" w:rsidRDefault="00763E0B" w:rsidP="00E3684E">
      <w:pPr>
        <w:ind w:firstLine="480"/>
      </w:pPr>
      <w:r>
        <w:t xml:space="preserve">     </w:t>
      </w:r>
    </w:p>
    <w:p w14:paraId="2DC262DB" w14:textId="15573C42" w:rsidR="004958A6" w:rsidRDefault="004958A6" w:rsidP="004958A6">
      <w:pPr>
        <w:pStyle w:val="a0"/>
        <w:spacing w:before="120" w:after="120"/>
        <w:ind w:firstLineChars="300" w:firstLine="720"/>
      </w:pPr>
    </w:p>
    <w:p w14:paraId="4EAF7B81" w14:textId="646628EC" w:rsidR="004958A6" w:rsidRDefault="004958A6" w:rsidP="003C3043">
      <w:pPr>
        <w:spacing w:before="120" w:after="120"/>
        <w:ind w:firstLineChars="83" w:firstLine="199"/>
      </w:pPr>
      <w:r>
        <w:rPr>
          <w:rFonts w:hint="eastAsia"/>
        </w:rPr>
        <w:t>Li</w:t>
      </w:r>
      <w:r>
        <w:t>nux:</w:t>
      </w:r>
    </w:p>
    <w:p w14:paraId="3E3CCC63" w14:textId="63351DBB" w:rsidR="004958A6" w:rsidRDefault="004958A6" w:rsidP="004958A6">
      <w:pPr>
        <w:pStyle w:val="a0"/>
        <w:numPr>
          <w:ilvl w:val="0"/>
          <w:numId w:val="11"/>
        </w:numPr>
        <w:spacing w:before="120" w:after="120"/>
        <w:ind w:firstLineChars="0"/>
      </w:pPr>
      <w:r>
        <w:t>SSH</w:t>
      </w:r>
      <w:r>
        <w:rPr>
          <w:rFonts w:hint="eastAsia"/>
        </w:rPr>
        <w:t>服务</w:t>
      </w:r>
    </w:p>
    <w:p w14:paraId="07C26DF2" w14:textId="5949CB23" w:rsidR="003C3043" w:rsidRDefault="003C3043" w:rsidP="003C3043">
      <w:pPr>
        <w:pStyle w:val="a0"/>
        <w:spacing w:before="120" w:after="120"/>
        <w:ind w:left="108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  <w:r>
        <w:rPr>
          <w:rFonts w:hint="eastAsia"/>
        </w:rPr>
        <w:t>SSH</w:t>
      </w:r>
      <w:r>
        <w:rPr>
          <w:rFonts w:hint="eastAsia"/>
        </w:rPr>
        <w:t>服务器：</w:t>
      </w:r>
    </w:p>
    <w:p w14:paraId="5EF6C017" w14:textId="57085DE9" w:rsidR="004958A6" w:rsidRDefault="00321C37" w:rsidP="004958A6">
      <w:pPr>
        <w:pStyle w:val="a0"/>
        <w:spacing w:before="120" w:after="120"/>
        <w:ind w:left="1080" w:firstLineChars="0" w:firstLine="0"/>
      </w:pPr>
      <w:r>
        <w:rPr>
          <w:noProof/>
        </w:rPr>
        <w:drawing>
          <wp:inline distT="0" distB="0" distL="0" distR="0" wp14:anchorId="482507FC" wp14:editId="2D28FC15">
            <wp:extent cx="4251802" cy="1714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7190" cy="173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9593" w14:textId="0422860C" w:rsidR="00321C37" w:rsidRDefault="00321C37" w:rsidP="004958A6">
      <w:pPr>
        <w:pStyle w:val="a0"/>
        <w:spacing w:before="120" w:after="120"/>
        <w:ind w:left="1080" w:firstLineChars="0" w:firstLine="0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SSH</w:t>
      </w:r>
      <w:r>
        <w:rPr>
          <w:rFonts w:hint="eastAsia"/>
        </w:rPr>
        <w:t>客户端</w:t>
      </w:r>
    </w:p>
    <w:p w14:paraId="3B7D3B19" w14:textId="4BB2219C" w:rsidR="00321C37" w:rsidRDefault="00321C37" w:rsidP="004958A6">
      <w:pPr>
        <w:pStyle w:val="a0"/>
        <w:spacing w:before="120" w:after="120"/>
        <w:ind w:left="1080" w:firstLineChars="0" w:firstLine="0"/>
      </w:pPr>
      <w:r>
        <w:rPr>
          <w:noProof/>
        </w:rPr>
        <w:drawing>
          <wp:inline distT="0" distB="0" distL="0" distR="0" wp14:anchorId="610DC3B2" wp14:editId="60B7FD08">
            <wp:extent cx="4966382" cy="963386"/>
            <wp:effectExtent l="0" t="0" r="571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0174" cy="9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93D" w14:textId="1C243E60" w:rsidR="002851E7" w:rsidRDefault="002851E7" w:rsidP="004958A6">
      <w:pPr>
        <w:pStyle w:val="a0"/>
        <w:spacing w:before="120" w:after="120"/>
        <w:ind w:left="1080" w:firstLineChars="0" w:firstLine="0"/>
      </w:pPr>
      <w:r>
        <w:rPr>
          <w:rFonts w:hint="eastAsia"/>
        </w:rPr>
        <w:t>3</w:t>
      </w:r>
      <w:r>
        <w:rPr>
          <w:rFonts w:hint="eastAsia"/>
        </w:rPr>
        <w:t>、启动</w:t>
      </w:r>
      <w:r>
        <w:rPr>
          <w:rFonts w:hint="eastAsia"/>
        </w:rPr>
        <w:t>SSH</w:t>
      </w:r>
      <w:r>
        <w:rPr>
          <w:rFonts w:hint="eastAsia"/>
        </w:rPr>
        <w:t>服务</w:t>
      </w:r>
    </w:p>
    <w:p w14:paraId="35799F6C" w14:textId="310F6D82" w:rsidR="002851E7" w:rsidRDefault="002851E7" w:rsidP="004958A6">
      <w:pPr>
        <w:pStyle w:val="a0"/>
        <w:spacing w:before="120" w:after="120"/>
        <w:ind w:left="1080" w:firstLineChars="0" w:firstLine="0"/>
      </w:pPr>
      <w:r>
        <w:rPr>
          <w:noProof/>
        </w:rPr>
        <w:drawing>
          <wp:inline distT="0" distB="0" distL="0" distR="0" wp14:anchorId="421B6B8B" wp14:editId="30F98133">
            <wp:extent cx="4907705" cy="388654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E201" w14:textId="7D257E98" w:rsidR="002851E7" w:rsidRDefault="002851E7" w:rsidP="002851E7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查看进程，检查是否启动成功</w:t>
      </w:r>
    </w:p>
    <w:p w14:paraId="18FB97AE" w14:textId="4A937881" w:rsidR="002851E7" w:rsidRDefault="002851E7" w:rsidP="004958A6">
      <w:pPr>
        <w:pStyle w:val="a0"/>
        <w:spacing w:before="120" w:after="120"/>
        <w:ind w:left="1080" w:firstLineChars="0" w:firstLine="0"/>
      </w:pPr>
      <w:r>
        <w:rPr>
          <w:noProof/>
        </w:rPr>
        <w:drawing>
          <wp:inline distT="0" distB="0" distL="0" distR="0" wp14:anchorId="36959E58" wp14:editId="24E85463">
            <wp:extent cx="4755292" cy="40389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684" w14:textId="23506E97" w:rsidR="002851E7" w:rsidRDefault="002851E7" w:rsidP="002851E7">
      <w:pPr>
        <w:spacing w:before="120" w:after="120"/>
        <w:ind w:left="840" w:firstLineChars="100" w:firstLine="240"/>
      </w:pPr>
      <w:r>
        <w:rPr>
          <w:rFonts w:hint="eastAsia"/>
        </w:rPr>
        <w:t>5</w:t>
      </w:r>
      <w:r>
        <w:rPr>
          <w:rFonts w:hint="eastAsia"/>
        </w:rPr>
        <w:t>、关闭</w:t>
      </w:r>
      <w:r>
        <w:rPr>
          <w:rFonts w:hint="eastAsia"/>
        </w:rPr>
        <w:t>SSH</w:t>
      </w:r>
      <w:r>
        <w:rPr>
          <w:rFonts w:hint="eastAsia"/>
        </w:rPr>
        <w:t>服务</w:t>
      </w:r>
    </w:p>
    <w:p w14:paraId="03A7BE9F" w14:textId="797AD426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1CDA0943" wp14:editId="73A20F8D">
            <wp:extent cx="4427604" cy="31244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B70E" w14:textId="6E360070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HTTP</w:t>
      </w:r>
      <w:r>
        <w:rPr>
          <w:rFonts w:hint="eastAsia"/>
        </w:rPr>
        <w:t>服务</w:t>
      </w:r>
    </w:p>
    <w:p w14:paraId="03FAF2AF" w14:textId="5D4A3C6A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n</w:t>
      </w:r>
      <w:r>
        <w:t>ginx</w:t>
      </w:r>
    </w:p>
    <w:p w14:paraId="03FC95D7" w14:textId="4ABF628A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78085B5" wp14:editId="56E4C9D5">
            <wp:extent cx="4022271" cy="194353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3101" cy="19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16BC" w14:textId="24860CA7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n</w:t>
      </w:r>
      <w:r>
        <w:t>ginx</w:t>
      </w:r>
      <w:r w:rsidR="0000378A">
        <w:rPr>
          <w:rFonts w:hint="eastAsia"/>
        </w:rPr>
        <w:t>：</w:t>
      </w:r>
    </w:p>
    <w:p w14:paraId="6F90DB00" w14:textId="1021001D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5DF3CB8E" wp14:editId="1325119A">
            <wp:extent cx="5486400" cy="27749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10BB" w14:textId="60D78F25" w:rsidR="002851E7" w:rsidRDefault="002851E7" w:rsidP="002851E7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489B665E" wp14:editId="47003880">
            <wp:extent cx="2623457" cy="2307438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15096"/>
                    <a:stretch/>
                  </pic:blipFill>
                  <pic:spPr bwMode="auto">
                    <a:xfrm>
                      <a:off x="0" y="0"/>
                      <a:ext cx="2646047" cy="232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C4084" w14:textId="5FD0F701" w:rsidR="00EF4FCD" w:rsidRDefault="002851E7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修改后重载：</w:t>
      </w:r>
    </w:p>
    <w:p w14:paraId="6EA0B8E1" w14:textId="6F1168DE" w:rsidR="002851E7" w:rsidRDefault="002851E7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38B88A35" wp14:editId="10A04205">
            <wp:extent cx="4196443" cy="2117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75650" cy="2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0F8D" w14:textId="1FF0E962" w:rsidR="002851E7" w:rsidRDefault="002851E7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3</w:t>
      </w:r>
      <w:r>
        <w:rPr>
          <w:rFonts w:hint="eastAsia"/>
        </w:rPr>
        <w:t>、重启服务：</w:t>
      </w:r>
    </w:p>
    <w:p w14:paraId="7836206D" w14:textId="70FAE0CB" w:rsidR="002851E7" w:rsidRDefault="002851E7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2CF3574" wp14:editId="224269E0">
            <wp:extent cx="4351397" cy="26672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CD85" w14:textId="780CF7A9" w:rsidR="002851E7" w:rsidRDefault="0000378A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4</w:t>
      </w:r>
      <w:r>
        <w:rPr>
          <w:rFonts w:hint="eastAsia"/>
        </w:rPr>
        <w:t>、检查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服务的状态和版本：</w:t>
      </w:r>
    </w:p>
    <w:p w14:paraId="683658EC" w14:textId="6689871D" w:rsidR="0000378A" w:rsidRDefault="0000378A" w:rsidP="003377E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8EF93FB" wp14:editId="14D45136">
            <wp:extent cx="3859465" cy="1681843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4898"/>
                    <a:stretch/>
                  </pic:blipFill>
                  <pic:spPr bwMode="auto">
                    <a:xfrm>
                      <a:off x="0" y="0"/>
                      <a:ext cx="3875182" cy="168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161CA" w14:textId="7DBDDE7A" w:rsidR="0000378A" w:rsidRDefault="0000378A" w:rsidP="0000378A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停止</w:t>
      </w:r>
      <w:r>
        <w:t>nginx</w:t>
      </w:r>
      <w:r>
        <w:rPr>
          <w:rFonts w:hint="eastAsia"/>
        </w:rPr>
        <w:t>服务：</w:t>
      </w:r>
    </w:p>
    <w:p w14:paraId="3F676C98" w14:textId="6D8A5741" w:rsidR="0000378A" w:rsidRDefault="0000378A" w:rsidP="0000378A">
      <w:pPr>
        <w:pStyle w:val="a0"/>
        <w:spacing w:before="120" w:after="120"/>
        <w:ind w:left="1440" w:firstLineChars="0" w:firstLine="0"/>
      </w:pPr>
      <w:r>
        <w:rPr>
          <w:noProof/>
        </w:rPr>
        <w:drawing>
          <wp:inline distT="0" distB="0" distL="0" distR="0" wp14:anchorId="38BBD6D7" wp14:editId="46C4CE2A">
            <wp:extent cx="4073141" cy="2275114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26854" cy="23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5990" w14:textId="373E2177" w:rsidR="0000378A" w:rsidRDefault="0000378A" w:rsidP="003C3043">
      <w:pPr>
        <w:spacing w:before="120" w:after="1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SMB</w:t>
      </w:r>
      <w:r>
        <w:rPr>
          <w:rFonts w:hint="eastAsia"/>
        </w:rPr>
        <w:t>服务</w:t>
      </w:r>
    </w:p>
    <w:p w14:paraId="6596A2B4" w14:textId="0EA78975" w:rsidR="0000378A" w:rsidRDefault="0000378A" w:rsidP="003C3043">
      <w:pPr>
        <w:spacing w:before="120" w:after="120"/>
        <w:ind w:firstLine="72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samba</w:t>
      </w:r>
      <w:r>
        <w:rPr>
          <w:rFonts w:hint="eastAsia"/>
        </w:rPr>
        <w:t>服务器</w:t>
      </w:r>
    </w:p>
    <w:p w14:paraId="4C51155C" w14:textId="0D0A7215" w:rsidR="0000378A" w:rsidRDefault="0000378A" w:rsidP="0000378A">
      <w:pPr>
        <w:pStyle w:val="a0"/>
        <w:spacing w:before="120" w:after="120"/>
        <w:ind w:left="1440" w:firstLineChars="0" w:firstLine="0"/>
      </w:pPr>
      <w:r>
        <w:rPr>
          <w:noProof/>
        </w:rPr>
        <w:drawing>
          <wp:inline distT="0" distB="0" distL="0" distR="0" wp14:anchorId="64C7534A" wp14:editId="132BA3BE">
            <wp:extent cx="4027714" cy="2131333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3574" cy="21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637" w14:textId="588C14E4" w:rsidR="002851E7" w:rsidRDefault="0000378A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t>2</w:t>
      </w:r>
      <w:r>
        <w:rPr>
          <w:rFonts w:hint="eastAsia"/>
        </w:rPr>
        <w:t>、创建一个用于分享的</w:t>
      </w:r>
      <w:r>
        <w:rPr>
          <w:rFonts w:hint="eastAsia"/>
        </w:rPr>
        <w:t>s</w:t>
      </w:r>
      <w:r>
        <w:t>amba</w:t>
      </w:r>
      <w:r>
        <w:rPr>
          <w:rFonts w:hint="eastAsia"/>
        </w:rPr>
        <w:t>目录</w:t>
      </w:r>
    </w:p>
    <w:p w14:paraId="110A63DF" w14:textId="4891E7AF" w:rsidR="0000378A" w:rsidRDefault="0000378A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69B25680" wp14:editId="79AD5074">
            <wp:extent cx="4480948" cy="205758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259" w14:textId="666DA49C" w:rsidR="0000378A" w:rsidRDefault="0000378A" w:rsidP="003377E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、给创建的这个目录设置权限：</w:t>
      </w:r>
    </w:p>
    <w:p w14:paraId="4B4B5F69" w14:textId="1E35FCE8" w:rsidR="0000378A" w:rsidRDefault="0000378A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0A30AA35" wp14:editId="07FE57D3">
            <wp:extent cx="4625741" cy="190517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FFF1" w14:textId="16DC6A28" w:rsidR="0000378A" w:rsidRDefault="0000378A" w:rsidP="0000378A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添加用户：</w:t>
      </w:r>
    </w:p>
    <w:p w14:paraId="1748FF0F" w14:textId="71D2815B" w:rsidR="0000378A" w:rsidRDefault="0000378A" w:rsidP="003377E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5EDCCEA7" wp14:editId="2141BBE8">
            <wp:extent cx="3031671" cy="353297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64232" cy="3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643D" w14:textId="374CB5E4" w:rsidR="0000378A" w:rsidRDefault="0000378A" w:rsidP="0000378A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s</w:t>
      </w:r>
      <w:r>
        <w:t>amba</w:t>
      </w:r>
      <w:r>
        <w:rPr>
          <w:rFonts w:hint="eastAsia"/>
        </w:rPr>
        <w:t>的配置文件</w:t>
      </w:r>
    </w:p>
    <w:p w14:paraId="2FE39731" w14:textId="4710B4A5" w:rsidR="0000378A" w:rsidRDefault="0000378A" w:rsidP="0000378A">
      <w:pPr>
        <w:pStyle w:val="a0"/>
        <w:spacing w:before="120" w:after="120"/>
        <w:ind w:left="1440" w:firstLineChars="0" w:firstLine="0"/>
      </w:pPr>
      <w:r>
        <w:rPr>
          <w:noProof/>
        </w:rPr>
        <w:drawing>
          <wp:inline distT="0" distB="0" distL="0" distR="0" wp14:anchorId="54A24D6B" wp14:editId="7180E6F2">
            <wp:extent cx="4107536" cy="198137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F980" w14:textId="44187516" w:rsidR="0000378A" w:rsidRDefault="0000378A" w:rsidP="0000378A">
      <w:pPr>
        <w:pStyle w:val="a0"/>
        <w:spacing w:before="120" w:after="120"/>
        <w:ind w:left="1440" w:firstLineChars="0" w:firstLine="0"/>
      </w:pPr>
      <w:r>
        <w:rPr>
          <w:noProof/>
        </w:rPr>
        <w:drawing>
          <wp:inline distT="0" distB="0" distL="0" distR="0" wp14:anchorId="1D851F02" wp14:editId="170348D3">
            <wp:extent cx="1973751" cy="1668925"/>
            <wp:effectExtent l="0" t="0" r="762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9931" w14:textId="7322C986" w:rsidR="0000378A" w:rsidRDefault="0000378A" w:rsidP="0000378A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重启</w:t>
      </w:r>
      <w:r>
        <w:rPr>
          <w:rFonts w:hint="eastAsia"/>
        </w:rPr>
        <w:t>s</w:t>
      </w:r>
      <w:r>
        <w:t>amba</w:t>
      </w:r>
      <w:r>
        <w:rPr>
          <w:rFonts w:hint="eastAsia"/>
        </w:rPr>
        <w:t>服务器</w:t>
      </w:r>
    </w:p>
    <w:p w14:paraId="64AEBDDE" w14:textId="41DFBDE7" w:rsidR="0000378A" w:rsidRDefault="0000378A" w:rsidP="0000378A">
      <w:pPr>
        <w:spacing w:before="120" w:after="120"/>
        <w:ind w:left="1080"/>
      </w:pPr>
      <w:r>
        <w:rPr>
          <w:noProof/>
        </w:rPr>
        <w:drawing>
          <wp:inline distT="0" distB="0" distL="0" distR="0" wp14:anchorId="3F850DBA" wp14:editId="0BF0842A">
            <wp:extent cx="5486400" cy="3327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0D4" w14:textId="277BD1BF" w:rsidR="0000378A" w:rsidRDefault="0000378A" w:rsidP="0000378A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进行文件共享：</w:t>
      </w:r>
    </w:p>
    <w:p w14:paraId="0FD99904" w14:textId="0A8872D4" w:rsidR="0000378A" w:rsidRDefault="0000378A" w:rsidP="0000378A">
      <w:pPr>
        <w:pStyle w:val="a0"/>
        <w:spacing w:before="120" w:after="120"/>
        <w:ind w:left="1200" w:firstLineChars="0" w:firstLine="0"/>
      </w:pPr>
      <w:r>
        <w:rPr>
          <w:noProof/>
        </w:rPr>
        <w:drawing>
          <wp:inline distT="0" distB="0" distL="0" distR="0" wp14:anchorId="2FA9EFAE" wp14:editId="278D63DA">
            <wp:extent cx="2884574" cy="1529443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8427" cy="15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19B" w14:textId="37DC675F" w:rsidR="002851E7" w:rsidRDefault="0000378A" w:rsidP="0000378A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输入</w:t>
      </w:r>
      <w:r>
        <w:rPr>
          <w:rFonts w:hint="eastAsia"/>
        </w:rPr>
        <w:t>s</w:t>
      </w:r>
      <w:r>
        <w:t>amba</w:t>
      </w:r>
      <w:r>
        <w:rPr>
          <w:rFonts w:hint="eastAsia"/>
        </w:rPr>
        <w:t>用户名和密码访问：</w:t>
      </w:r>
    </w:p>
    <w:p w14:paraId="63AB25F7" w14:textId="4F0D5FC0" w:rsidR="0000378A" w:rsidRDefault="0000378A" w:rsidP="0000378A">
      <w:pPr>
        <w:spacing w:before="120" w:after="120"/>
        <w:ind w:left="840"/>
      </w:pPr>
      <w:r>
        <w:rPr>
          <w:noProof/>
        </w:rPr>
        <w:lastRenderedPageBreak/>
        <w:drawing>
          <wp:inline distT="0" distB="0" distL="0" distR="0" wp14:anchorId="251401CA" wp14:editId="7FD2A4E8">
            <wp:extent cx="3297555" cy="2546554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3922" t="23535"/>
                    <a:stretch/>
                  </pic:blipFill>
                  <pic:spPr bwMode="auto">
                    <a:xfrm>
                      <a:off x="0" y="0"/>
                      <a:ext cx="3316704" cy="256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F322C" w14:textId="596B6DEE" w:rsidR="0000378A" w:rsidRDefault="003C3043" w:rsidP="003C3043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选中</w:t>
      </w:r>
      <w:r>
        <w:rPr>
          <w:rFonts w:hint="eastAsia"/>
        </w:rPr>
        <w:t>Share</w:t>
      </w:r>
      <w:r>
        <w:rPr>
          <w:rFonts w:hint="eastAsia"/>
        </w:rPr>
        <w:t>点击右键，选择映射网络驱动器：</w:t>
      </w:r>
    </w:p>
    <w:p w14:paraId="6C8585D0" w14:textId="1FC48784" w:rsidR="003C3043" w:rsidRDefault="003C3043" w:rsidP="003C3043">
      <w:pPr>
        <w:spacing w:before="120" w:after="120"/>
        <w:ind w:left="840"/>
      </w:pPr>
      <w:r>
        <w:rPr>
          <w:noProof/>
        </w:rPr>
        <w:drawing>
          <wp:inline distT="0" distB="0" distL="0" distR="0" wp14:anchorId="6A42A6CE" wp14:editId="49CEDB6C">
            <wp:extent cx="2699001" cy="2030186"/>
            <wp:effectExtent l="0" t="0" r="635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6554" cy="20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F28" w14:textId="12DEF157" w:rsidR="003C3043" w:rsidRDefault="003C3043" w:rsidP="003C3043">
      <w:pPr>
        <w:spacing w:before="120" w:after="120"/>
        <w:ind w:left="840"/>
      </w:pPr>
      <w:r>
        <w:rPr>
          <w:noProof/>
        </w:rPr>
        <w:drawing>
          <wp:inline distT="0" distB="0" distL="0" distR="0" wp14:anchorId="1A60632A" wp14:editId="5F0D0E00">
            <wp:extent cx="2139043" cy="741535"/>
            <wp:effectExtent l="0" t="0" r="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8472" cy="7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5A32" w14:textId="77777777" w:rsidR="003C3043" w:rsidRDefault="003C3043" w:rsidP="003C3043">
      <w:pPr>
        <w:spacing w:before="120" w:after="120"/>
        <w:ind w:left="840"/>
      </w:pPr>
    </w:p>
    <w:p w14:paraId="21CC787F" w14:textId="77777777" w:rsidR="0000378A" w:rsidRPr="00EF4FCD" w:rsidRDefault="0000378A" w:rsidP="0000378A">
      <w:pPr>
        <w:pStyle w:val="a0"/>
        <w:spacing w:before="120" w:after="120"/>
        <w:ind w:left="1200" w:firstLineChars="0" w:firstLine="0"/>
      </w:pPr>
    </w:p>
    <w:p w14:paraId="283A6F57" w14:textId="77777777" w:rsidR="00EF4FCD" w:rsidRDefault="00EF4FCD" w:rsidP="003377EB">
      <w:pPr>
        <w:pStyle w:val="a0"/>
        <w:spacing w:before="120" w:after="120"/>
        <w:ind w:left="840" w:firstLineChars="0" w:firstLine="0"/>
      </w:pPr>
    </w:p>
    <w:p w14:paraId="1C820493" w14:textId="77777777" w:rsidR="007453DF" w:rsidRDefault="007453DF" w:rsidP="003377EB">
      <w:pPr>
        <w:pStyle w:val="a0"/>
        <w:spacing w:before="120" w:after="120"/>
        <w:ind w:left="840" w:firstLineChars="0" w:firstLine="0"/>
      </w:pPr>
    </w:p>
    <w:permEnd w:id="29958872"/>
    <w:p w14:paraId="57BD29BD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14:paraId="0EF7194C" w14:textId="7204C353" w:rsidR="004F7E27" w:rsidRDefault="00D328C3" w:rsidP="004F7E27">
      <w:pPr>
        <w:pStyle w:val="a0"/>
        <w:spacing w:before="120" w:after="120"/>
        <w:ind w:firstLine="480"/>
        <w:rPr>
          <w:rFonts w:hint="eastAsia"/>
        </w:rPr>
      </w:pPr>
      <w:permStart w:id="1545812540" w:edGrp="everyone"/>
      <w:r>
        <w:rPr>
          <w:rFonts w:hint="eastAsia"/>
        </w:rPr>
        <w:t>通过</w:t>
      </w:r>
      <w:r w:rsidR="00D067DC">
        <w:rPr>
          <w:rFonts w:hint="eastAsia"/>
        </w:rPr>
        <w:t>此次实验，熟悉了</w:t>
      </w:r>
      <w:r w:rsidR="00D067DC">
        <w:rPr>
          <w:rFonts w:hint="eastAsia"/>
        </w:rPr>
        <w:t>w</w:t>
      </w:r>
      <w:r w:rsidR="00D067DC">
        <w:t xml:space="preserve">inodws </w:t>
      </w:r>
      <w:r w:rsidR="00D067DC">
        <w:rPr>
          <w:rFonts w:hint="eastAsia"/>
        </w:rPr>
        <w:t>server</w:t>
      </w:r>
      <w:r w:rsidR="00D067DC">
        <w:rPr>
          <w:rFonts w:hint="eastAsia"/>
        </w:rPr>
        <w:t>和</w:t>
      </w:r>
      <w:r w:rsidR="00D067DC">
        <w:rPr>
          <w:rFonts w:hint="eastAsia"/>
        </w:rPr>
        <w:t>l</w:t>
      </w:r>
      <w:r w:rsidR="00D067DC">
        <w:t>inux server</w:t>
      </w:r>
      <w:r w:rsidR="00D067DC">
        <w:rPr>
          <w:rFonts w:hint="eastAsia"/>
        </w:rPr>
        <w:t>环境。学会在</w:t>
      </w:r>
      <w:r w:rsidR="00D067DC">
        <w:rPr>
          <w:rFonts w:hint="eastAsia"/>
        </w:rPr>
        <w:t>windows</w:t>
      </w:r>
      <w:r w:rsidR="00D067DC">
        <w:t xml:space="preserve"> server</w:t>
      </w:r>
      <w:r w:rsidR="00B96BE3">
        <w:rPr>
          <w:rFonts w:hint="eastAsia"/>
        </w:rPr>
        <w:t>上</w:t>
      </w:r>
      <w:r w:rsidR="00D067DC">
        <w:rPr>
          <w:rFonts w:hint="eastAsia"/>
        </w:rPr>
        <w:t>配置</w:t>
      </w:r>
      <w:r w:rsidR="00B96BE3">
        <w:rPr>
          <w:rFonts w:hint="eastAsia"/>
        </w:rPr>
        <w:t>DNS</w:t>
      </w:r>
      <w:r w:rsidR="00B96BE3">
        <w:rPr>
          <w:rFonts w:hint="eastAsia"/>
        </w:rPr>
        <w:t>、</w:t>
      </w:r>
      <w:r w:rsidR="00B96BE3">
        <w:rPr>
          <w:rFonts w:hint="eastAsia"/>
        </w:rPr>
        <w:t>HTTP</w:t>
      </w:r>
      <w:r w:rsidR="00B96BE3">
        <w:rPr>
          <w:rFonts w:hint="eastAsia"/>
        </w:rPr>
        <w:t>、</w:t>
      </w:r>
      <w:r w:rsidR="00B96BE3">
        <w:rPr>
          <w:rFonts w:hint="eastAsia"/>
        </w:rPr>
        <w:t>FTP</w:t>
      </w:r>
      <w:r w:rsidR="00B96BE3">
        <w:rPr>
          <w:rFonts w:hint="eastAsia"/>
        </w:rPr>
        <w:t>、</w:t>
      </w:r>
      <w:r w:rsidR="00B96BE3">
        <w:rPr>
          <w:rFonts w:hint="eastAsia"/>
        </w:rPr>
        <w:t>SMTP</w:t>
      </w:r>
      <w:r w:rsidR="00B96BE3">
        <w:rPr>
          <w:rFonts w:hint="eastAsia"/>
        </w:rPr>
        <w:t>、</w:t>
      </w:r>
      <w:r w:rsidR="00B96BE3">
        <w:rPr>
          <w:rFonts w:hint="eastAsia"/>
        </w:rPr>
        <w:t>POP3</w:t>
      </w:r>
      <w:r w:rsidR="00B96BE3">
        <w:rPr>
          <w:rFonts w:hint="eastAsia"/>
        </w:rPr>
        <w:t>、</w:t>
      </w:r>
      <w:r w:rsidR="00B96BE3">
        <w:rPr>
          <w:rFonts w:hint="eastAsia"/>
        </w:rPr>
        <w:t>IMAP</w:t>
      </w:r>
      <w:r w:rsidR="00D067DC">
        <w:rPr>
          <w:rFonts w:hint="eastAsia"/>
        </w:rPr>
        <w:t>服务。</w:t>
      </w:r>
      <w:r w:rsidR="00B96BE3">
        <w:rPr>
          <w:rFonts w:hint="eastAsia"/>
        </w:rPr>
        <w:t>在</w:t>
      </w:r>
      <w:r w:rsidR="00B96BE3">
        <w:rPr>
          <w:rFonts w:hint="eastAsia"/>
        </w:rPr>
        <w:t>Linux</w:t>
      </w:r>
      <w:r w:rsidR="00B96BE3">
        <w:t xml:space="preserve"> server</w:t>
      </w:r>
      <w:r w:rsidR="00B96BE3">
        <w:rPr>
          <w:rFonts w:hint="eastAsia"/>
        </w:rPr>
        <w:t>配置</w:t>
      </w:r>
      <w:r w:rsidR="00B96BE3">
        <w:rPr>
          <w:rFonts w:hint="eastAsia"/>
        </w:rPr>
        <w:t>SSH</w:t>
      </w:r>
      <w:r w:rsidR="00B96BE3">
        <w:rPr>
          <w:rFonts w:hint="eastAsia"/>
        </w:rPr>
        <w:t>、</w:t>
      </w:r>
      <w:r w:rsidR="00B96BE3">
        <w:rPr>
          <w:rFonts w:hint="eastAsia"/>
        </w:rPr>
        <w:t>HTTP</w:t>
      </w:r>
      <w:r w:rsidR="00B96BE3">
        <w:rPr>
          <w:rFonts w:hint="eastAsia"/>
        </w:rPr>
        <w:t>、</w:t>
      </w:r>
      <w:r w:rsidR="00B96BE3">
        <w:rPr>
          <w:rFonts w:hint="eastAsia"/>
        </w:rPr>
        <w:t>SMB</w:t>
      </w:r>
      <w:r w:rsidR="00B96BE3">
        <w:rPr>
          <w:rFonts w:hint="eastAsia"/>
        </w:rPr>
        <w:t>服务。</w:t>
      </w:r>
    </w:p>
    <w:permEnd w:id="1545812540"/>
    <w:p w14:paraId="58D7CF00" w14:textId="21F46A38" w:rsidR="00D4081B" w:rsidRPr="00B96BE3" w:rsidRDefault="00D4081B" w:rsidP="004F7E27">
      <w:pPr>
        <w:pStyle w:val="a0"/>
        <w:spacing w:before="120" w:after="120"/>
        <w:ind w:firstLine="482"/>
        <w:rPr>
          <w:rFonts w:ascii="Times New Roman" w:eastAsia="楷体" w:hAnsi="Times New Roman"/>
          <w:b/>
          <w:bCs/>
          <w:color w:val="FF0000"/>
        </w:rPr>
      </w:pPr>
    </w:p>
    <w:sectPr w:rsidR="00D4081B" w:rsidRPr="00B96BE3" w:rsidSect="00020260">
      <w:headerReference w:type="default" r:id="rId115"/>
      <w:footerReference w:type="default" r:id="rId116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76996A" w14:textId="77777777" w:rsidR="009E2842" w:rsidRDefault="009E2842" w:rsidP="007463A1">
      <w:r>
        <w:separator/>
      </w:r>
    </w:p>
  </w:endnote>
  <w:endnote w:type="continuationSeparator" w:id="0">
    <w:p w14:paraId="41485E2C" w14:textId="77777777" w:rsidR="009E2842" w:rsidRDefault="009E2842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237B30" w14:textId="77777777" w:rsidR="004460F7" w:rsidRPr="00020260" w:rsidRDefault="004460F7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8D2472" w14:textId="77777777" w:rsidR="009E2842" w:rsidRDefault="009E2842" w:rsidP="007463A1">
      <w:r>
        <w:separator/>
      </w:r>
    </w:p>
  </w:footnote>
  <w:footnote w:type="continuationSeparator" w:id="0">
    <w:p w14:paraId="47F08A2E" w14:textId="77777777" w:rsidR="009E2842" w:rsidRDefault="009E2842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6E82F" w14:textId="77777777" w:rsidR="004460F7" w:rsidRDefault="004460F7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E17E6D"/>
    <w:multiLevelType w:val="hybridMultilevel"/>
    <w:tmpl w:val="CAB65DCE"/>
    <w:lvl w:ilvl="0" w:tplc="4DB818D4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2276370A"/>
    <w:multiLevelType w:val="hybridMultilevel"/>
    <w:tmpl w:val="6DCC9A3A"/>
    <w:lvl w:ilvl="0" w:tplc="726ABB00">
      <w:start w:val="4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" w15:restartNumberingAfterBreak="0">
    <w:nsid w:val="24197962"/>
    <w:multiLevelType w:val="hybridMultilevel"/>
    <w:tmpl w:val="8BC8F800"/>
    <w:lvl w:ilvl="0" w:tplc="3376980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599B4D97"/>
    <w:multiLevelType w:val="hybridMultilevel"/>
    <w:tmpl w:val="1CECE68C"/>
    <w:lvl w:ilvl="0" w:tplc="DD161E9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759F2371"/>
    <w:multiLevelType w:val="hybridMultilevel"/>
    <w:tmpl w:val="6180D930"/>
    <w:lvl w:ilvl="0" w:tplc="5DD2B6F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2"/>
  </w:num>
  <w:num w:numId="10">
    <w:abstractNumId w:val="4"/>
  </w:num>
  <w:num w:numId="11">
    <w:abstractNumId w:val="3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attachedTemplate r:id="rId1"/>
  <w:documentProtection w:edit="readOnly" w:enforcement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77EB"/>
    <w:rsid w:val="0000378A"/>
    <w:rsid w:val="00020260"/>
    <w:rsid w:val="0003039C"/>
    <w:rsid w:val="00097805"/>
    <w:rsid w:val="00113A8F"/>
    <w:rsid w:val="0011621D"/>
    <w:rsid w:val="00126D22"/>
    <w:rsid w:val="001552F9"/>
    <w:rsid w:val="001738C5"/>
    <w:rsid w:val="001A5A3B"/>
    <w:rsid w:val="001F4386"/>
    <w:rsid w:val="002122E7"/>
    <w:rsid w:val="002851E7"/>
    <w:rsid w:val="002D55B1"/>
    <w:rsid w:val="00314BAD"/>
    <w:rsid w:val="00321C37"/>
    <w:rsid w:val="003377EB"/>
    <w:rsid w:val="00361E53"/>
    <w:rsid w:val="00364826"/>
    <w:rsid w:val="003734D9"/>
    <w:rsid w:val="003C3043"/>
    <w:rsid w:val="003D6017"/>
    <w:rsid w:val="003F42A2"/>
    <w:rsid w:val="00403302"/>
    <w:rsid w:val="004460F7"/>
    <w:rsid w:val="00454347"/>
    <w:rsid w:val="00490384"/>
    <w:rsid w:val="00491158"/>
    <w:rsid w:val="00491B9C"/>
    <w:rsid w:val="004958A6"/>
    <w:rsid w:val="004B04FF"/>
    <w:rsid w:val="004F7E27"/>
    <w:rsid w:val="00542597"/>
    <w:rsid w:val="00557DDE"/>
    <w:rsid w:val="005A539C"/>
    <w:rsid w:val="00622455"/>
    <w:rsid w:val="0065457C"/>
    <w:rsid w:val="00675890"/>
    <w:rsid w:val="006A5000"/>
    <w:rsid w:val="006C65A5"/>
    <w:rsid w:val="006E2846"/>
    <w:rsid w:val="007079FD"/>
    <w:rsid w:val="007453DF"/>
    <w:rsid w:val="007463A1"/>
    <w:rsid w:val="00763E0B"/>
    <w:rsid w:val="007F7197"/>
    <w:rsid w:val="00892695"/>
    <w:rsid w:val="00946E98"/>
    <w:rsid w:val="0097038D"/>
    <w:rsid w:val="00993A72"/>
    <w:rsid w:val="009C41A0"/>
    <w:rsid w:val="009C59A0"/>
    <w:rsid w:val="009E2842"/>
    <w:rsid w:val="00A42D8D"/>
    <w:rsid w:val="00AA1022"/>
    <w:rsid w:val="00AC1E74"/>
    <w:rsid w:val="00B05C02"/>
    <w:rsid w:val="00B377AF"/>
    <w:rsid w:val="00B562C6"/>
    <w:rsid w:val="00B60E89"/>
    <w:rsid w:val="00B65D31"/>
    <w:rsid w:val="00B96BE3"/>
    <w:rsid w:val="00BB2B3B"/>
    <w:rsid w:val="00C049ED"/>
    <w:rsid w:val="00C05D20"/>
    <w:rsid w:val="00C07A96"/>
    <w:rsid w:val="00C2073E"/>
    <w:rsid w:val="00C346D2"/>
    <w:rsid w:val="00D067DC"/>
    <w:rsid w:val="00D328C3"/>
    <w:rsid w:val="00D4081B"/>
    <w:rsid w:val="00D44FE3"/>
    <w:rsid w:val="00D452BA"/>
    <w:rsid w:val="00D5691D"/>
    <w:rsid w:val="00DC75FE"/>
    <w:rsid w:val="00E3684E"/>
    <w:rsid w:val="00E56AD3"/>
    <w:rsid w:val="00E658A2"/>
    <w:rsid w:val="00E71E91"/>
    <w:rsid w:val="00EF4FCD"/>
    <w:rsid w:val="00FC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C74FFC"/>
  <w15:chartTrackingRefBased/>
  <w15:docId w15:val="{B2E49252-0E10-4A7A-B609-A1983DFFA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'l'l\Desktop\&#35745;&#32593;&#20316;&#19994;&#27719;&#24635;\&#23454;&#39564;&#25253;&#21578;%20-%20&#21103;&#26412;%20-%20&#21103;&#2641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21B92-28BB-40F4-9CDE-0424DFC54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 - 副本 - 副本.dotx</Template>
  <TotalTime>756</TotalTime>
  <Pages>49</Pages>
  <Words>266</Words>
  <Characters>1520</Characters>
  <Application>Microsoft Office Word</Application>
  <DocSecurity>8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de'l'l</dc:creator>
  <cp:keywords/>
  <dc:description/>
  <cp:lastModifiedBy>陈 芸衣</cp:lastModifiedBy>
  <cp:revision>14</cp:revision>
  <dcterms:created xsi:type="dcterms:W3CDTF">2020-05-18T08:58:00Z</dcterms:created>
  <dcterms:modified xsi:type="dcterms:W3CDTF">2020-05-19T14:52:00Z</dcterms:modified>
</cp:coreProperties>
</file>