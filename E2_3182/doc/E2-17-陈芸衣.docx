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C101E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516389AD" wp14:editId="72A584CA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40F1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52E43C82" wp14:editId="18F21C46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228F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649DACF3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1000E0CA" w14:textId="77777777" w:rsidR="00AC1E74" w:rsidRDefault="00AC1E74" w:rsidP="00020260">
      <w:pPr>
        <w:spacing w:line="720" w:lineRule="auto"/>
      </w:pPr>
    </w:p>
    <w:p w14:paraId="0CBC5830" w14:textId="77777777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81149564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1081149564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08FE2C2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01357313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10135731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AFB0498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966610055" w:edGrp="everyone"/>
      <w:r w:rsidR="00B14A8C">
        <w:rPr>
          <w:rFonts w:ascii="Times New Roman" w:hAnsi="Times New Roman" w:hint="eastAsia"/>
          <w:b/>
          <w:sz w:val="28"/>
          <w:szCs w:val="28"/>
          <w:u w:val="single"/>
        </w:rPr>
        <w:t>陈芸衣</w:t>
      </w:r>
      <w:permEnd w:id="196661005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AEC0613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671562352" w:edGrp="everyone"/>
      <w:r w:rsidR="00B14A8C">
        <w:rPr>
          <w:rFonts w:ascii="Times New Roman" w:hAnsi="Times New Roman" w:hint="eastAsia"/>
          <w:b/>
          <w:sz w:val="28"/>
          <w:szCs w:val="28"/>
          <w:u w:val="single"/>
        </w:rPr>
        <w:t>24320182203182</w:t>
      </w:r>
      <w:permEnd w:id="67156235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BB1CBFD" w14:textId="77777777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159027742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159027742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431926820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143192682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53088032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permEnd w:id="53088032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EEB6E85" w14:textId="77777777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2132681829" w:edGrp="everyone"/>
      <w:r w:rsidR="007463A1">
        <w:rPr>
          <w:b/>
          <w:sz w:val="28"/>
          <w:szCs w:val="28"/>
        </w:rPr>
        <w:t>20</w:t>
      </w:r>
      <w:permEnd w:id="2132681829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681604851" w:edGrp="everyone"/>
      <w:r>
        <w:rPr>
          <w:rFonts w:hint="eastAsia"/>
          <w:b/>
          <w:sz w:val="28"/>
          <w:szCs w:val="28"/>
        </w:rPr>
        <w:t xml:space="preserve"> </w:t>
      </w:r>
      <w:r w:rsidR="00B14A8C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681604851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604727289" w:edGrp="everyone"/>
      <w:r>
        <w:rPr>
          <w:rFonts w:hint="eastAsia"/>
          <w:b/>
          <w:sz w:val="28"/>
          <w:szCs w:val="28"/>
        </w:rPr>
        <w:t xml:space="preserve"> </w:t>
      </w:r>
      <w:r w:rsidR="00B14A8C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 </w:t>
      </w:r>
      <w:permEnd w:id="1604727289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18FBB458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424726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08B0329B" w14:textId="77777777" w:rsidR="00B14A8C" w:rsidRDefault="00B14A8C" w:rsidP="00D328C3">
      <w:pPr>
        <w:pStyle w:val="a0"/>
        <w:spacing w:before="120" w:after="120"/>
        <w:ind w:firstLine="480"/>
      </w:pPr>
      <w:permStart w:id="751713728" w:edGrp="everyone"/>
      <w:r>
        <w:rPr>
          <w:rFonts w:hint="eastAsia"/>
        </w:rPr>
        <w:t>制作通信程序，实现双机串口互联，可以相互发送和接收字符串。通过次实验，了解物理层的相关知识。</w:t>
      </w:r>
    </w:p>
    <w:p w14:paraId="6A9227D1" w14:textId="77777777" w:rsidR="00FE4AE3" w:rsidRPr="00D328C3" w:rsidRDefault="00FE4AE3" w:rsidP="00D328C3">
      <w:pPr>
        <w:pStyle w:val="a0"/>
        <w:spacing w:before="120" w:after="120"/>
        <w:ind w:firstLine="480"/>
      </w:pP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进行</w:t>
      </w:r>
      <w:r>
        <w:rPr>
          <w:rFonts w:hint="eastAsia"/>
        </w:rPr>
        <w:t>C#</w:t>
      </w:r>
      <w:r>
        <w:rPr>
          <w:rFonts w:hint="eastAsia"/>
        </w:rPr>
        <w:t>编程，实现串口通信。</w:t>
      </w:r>
    </w:p>
    <w:permEnd w:id="751713728"/>
    <w:p w14:paraId="040E7005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38EC234B" w14:textId="77777777" w:rsidR="00B14A8C" w:rsidRDefault="00B14A8C" w:rsidP="00491B9C">
      <w:pPr>
        <w:pStyle w:val="a0"/>
        <w:spacing w:before="120" w:after="120"/>
        <w:ind w:firstLine="480"/>
      </w:pPr>
      <w:permStart w:id="1337724233" w:edGrp="everyone"/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vs</w:t>
      </w:r>
      <w:r>
        <w:t xml:space="preserve">,  </w:t>
      </w:r>
      <w:r>
        <w:rPr>
          <w:rFonts w:hint="eastAsia"/>
        </w:rPr>
        <w:t>C#</w:t>
      </w:r>
    </w:p>
    <w:permEnd w:id="1337724233"/>
    <w:p w14:paraId="5612C5EB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293FA1C3" w14:textId="6B9ED5A7" w:rsidR="00F56582" w:rsidRDefault="00F56582" w:rsidP="00892695">
      <w:pPr>
        <w:pStyle w:val="a0"/>
        <w:spacing w:before="120" w:after="120"/>
        <w:ind w:firstLine="480"/>
        <w:rPr>
          <w:noProof/>
        </w:rPr>
      </w:pPr>
      <w:permStart w:id="607198417" w:edGrp="everyone"/>
      <w:r>
        <w:rPr>
          <w:rFonts w:hint="eastAsia"/>
          <w:noProof/>
        </w:rPr>
        <w:t>通过</w:t>
      </w:r>
      <w:r>
        <w:rPr>
          <w:rFonts w:hint="eastAsia"/>
          <w:noProof/>
        </w:rPr>
        <w:t>Virtual</w:t>
      </w:r>
      <w:r>
        <w:rPr>
          <w:noProof/>
        </w:rPr>
        <w:t xml:space="preserve"> </w:t>
      </w:r>
      <w:r>
        <w:rPr>
          <w:rFonts w:hint="eastAsia"/>
          <w:noProof/>
        </w:rPr>
        <w:t>Serial</w:t>
      </w:r>
      <w:r>
        <w:rPr>
          <w:noProof/>
        </w:rPr>
        <w:t xml:space="preserve"> </w:t>
      </w:r>
      <w:r>
        <w:rPr>
          <w:rFonts w:hint="eastAsia"/>
          <w:noProof/>
        </w:rPr>
        <w:t>Port</w:t>
      </w:r>
      <w:r>
        <w:rPr>
          <w:rFonts w:hint="eastAsia"/>
          <w:noProof/>
        </w:rPr>
        <w:t>添</w:t>
      </w:r>
      <w:r w:rsidR="00552C0B">
        <w:rPr>
          <w:rFonts w:hint="eastAsia"/>
          <w:noProof/>
        </w:rPr>
        <w:t>加</w:t>
      </w:r>
      <w:bookmarkStart w:id="0" w:name="_GoBack"/>
      <w:bookmarkEnd w:id="0"/>
      <w:r>
        <w:rPr>
          <w:rFonts w:hint="eastAsia"/>
          <w:noProof/>
        </w:rPr>
        <w:t>了</w:t>
      </w:r>
      <w:r>
        <w:rPr>
          <w:rFonts w:hint="eastAsia"/>
          <w:noProof/>
        </w:rPr>
        <w:t>COM1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COM2</w:t>
      </w:r>
      <w:r>
        <w:rPr>
          <w:rFonts w:hint="eastAsia"/>
          <w:noProof/>
        </w:rPr>
        <w:t>：</w:t>
      </w:r>
    </w:p>
    <w:p w14:paraId="092D8412" w14:textId="77777777" w:rsidR="00F56582" w:rsidRDefault="00F56582" w:rsidP="00892695">
      <w:pPr>
        <w:pStyle w:val="a0"/>
        <w:spacing w:before="120" w:after="120"/>
        <w:ind w:firstLine="480"/>
        <w:rPr>
          <w:noProof/>
        </w:rPr>
      </w:pPr>
      <w:r>
        <w:rPr>
          <w:noProof/>
        </w:rPr>
        <w:drawing>
          <wp:inline distT="0" distB="0" distL="0" distR="0" wp14:anchorId="1B336321" wp14:editId="1D6E9739">
            <wp:extent cx="5274310" cy="3462655"/>
            <wp:effectExtent l="0" t="0" r="2540" b="4445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4BEE" w14:textId="77777777" w:rsidR="00316E67" w:rsidRDefault="00316E67" w:rsidP="00892695">
      <w:pPr>
        <w:pStyle w:val="a0"/>
        <w:spacing w:before="120" w:after="120"/>
        <w:ind w:firstLine="480"/>
        <w:rPr>
          <w:noProof/>
        </w:rPr>
      </w:pPr>
      <w:r>
        <w:rPr>
          <w:rFonts w:hint="eastAsia"/>
          <w:noProof/>
        </w:rPr>
        <w:t>波特率</w:t>
      </w:r>
      <w:r>
        <w:rPr>
          <w:rFonts w:hint="eastAsia"/>
          <w:noProof/>
        </w:rPr>
        <w:t>9600</w:t>
      </w:r>
      <w:r>
        <w:rPr>
          <w:rFonts w:hint="eastAsia"/>
          <w:noProof/>
        </w:rPr>
        <w:t>，数据位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，停止位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</w:p>
    <w:p w14:paraId="01DDB571" w14:textId="77777777" w:rsidR="00316E67" w:rsidRDefault="00316E67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36AC1BF5" wp14:editId="03B94CF7">
            <wp:extent cx="6216015" cy="182595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0459" cy="183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6A92" w14:textId="77777777" w:rsidR="00316E67" w:rsidRDefault="00316E67" w:rsidP="00892695">
      <w:pPr>
        <w:pStyle w:val="a0"/>
        <w:spacing w:before="120" w:after="120"/>
        <w:ind w:firstLine="480"/>
      </w:pPr>
      <w:r>
        <w:rPr>
          <w:rFonts w:hint="eastAsia"/>
        </w:rPr>
        <w:t>将波特率设为</w:t>
      </w:r>
      <w:r>
        <w:rPr>
          <w:rFonts w:hint="eastAsia"/>
        </w:rPr>
        <w:t>115200</w:t>
      </w:r>
      <w:r w:rsidR="00573384">
        <w:rPr>
          <w:rFonts w:hint="eastAsia"/>
        </w:rPr>
        <w:t>：</w:t>
      </w:r>
    </w:p>
    <w:p w14:paraId="0CB33790" w14:textId="77777777" w:rsidR="00316E67" w:rsidRDefault="00316E67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6CA53BA" wp14:editId="4AFB0905">
            <wp:extent cx="6156960" cy="188058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5221" cy="18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5598" w14:textId="77777777" w:rsidR="007A1B99" w:rsidRDefault="007A1B99" w:rsidP="00892695">
      <w:pPr>
        <w:pStyle w:val="a0"/>
        <w:spacing w:before="120" w:after="120"/>
        <w:ind w:firstLine="480"/>
      </w:pPr>
      <w:r>
        <w:rPr>
          <w:rFonts w:hint="eastAsia"/>
        </w:rPr>
        <w:t>波特率设为</w:t>
      </w:r>
      <w:r>
        <w:rPr>
          <w:rFonts w:hint="eastAsia"/>
        </w:rPr>
        <w:t>480</w:t>
      </w:r>
      <w:r>
        <w:rPr>
          <w:rFonts w:hint="eastAsia"/>
        </w:rPr>
        <w:t>：</w:t>
      </w:r>
    </w:p>
    <w:p w14:paraId="614B9098" w14:textId="77777777" w:rsidR="007A1B99" w:rsidRDefault="007A1B99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B95E7CD" wp14:editId="60EA54EC">
            <wp:extent cx="5486400" cy="1794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F209" w14:textId="77777777" w:rsidR="00316E67" w:rsidRDefault="007A1B99" w:rsidP="00892695">
      <w:pPr>
        <w:pStyle w:val="a0"/>
        <w:spacing w:before="120" w:after="120"/>
        <w:ind w:firstLine="480"/>
      </w:pPr>
      <w:r>
        <w:rPr>
          <w:rFonts w:hint="eastAsia"/>
        </w:rPr>
        <w:t>停止位设置为</w:t>
      </w:r>
      <w:r>
        <w:rPr>
          <w:rFonts w:hint="eastAsia"/>
        </w:rPr>
        <w:t>2</w:t>
      </w:r>
      <w:r>
        <w:rPr>
          <w:rFonts w:hint="eastAsia"/>
        </w:rPr>
        <w:t>位：</w:t>
      </w:r>
    </w:p>
    <w:p w14:paraId="5EAFFC70" w14:textId="77777777" w:rsidR="007A1B99" w:rsidRDefault="007A1B99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18C8DD72" wp14:editId="6CE40D9E">
            <wp:extent cx="5486400" cy="1818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607198417"/>
    <w:p w14:paraId="2074453B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2790BB88" w14:textId="77777777" w:rsidR="00D46F03" w:rsidRDefault="00D46F03" w:rsidP="004F7E27">
      <w:pPr>
        <w:pStyle w:val="a0"/>
        <w:spacing w:before="120" w:after="120"/>
        <w:ind w:firstLine="480"/>
      </w:pPr>
      <w:permStart w:id="1792029681" w:edGrp="everyone"/>
      <w:r>
        <w:rPr>
          <w:rFonts w:hint="eastAsia"/>
        </w:rPr>
        <w:t>通过此次</w:t>
      </w:r>
      <w:r>
        <w:rPr>
          <w:rFonts w:hint="eastAsia"/>
        </w:rPr>
        <w:t>r</w:t>
      </w:r>
      <w:r>
        <w:t>s232</w:t>
      </w:r>
      <w:r w:rsidR="00FE4AE3">
        <w:rPr>
          <w:rFonts w:hint="eastAsia"/>
        </w:rPr>
        <w:t>通信实验，对物理层的知识有了更深一步的了解。自己动手的过程，让我对一些很抽象的参数比如波特率，奇偶校验，停止位的理解加深，也第一次接触了串口通信。通过</w:t>
      </w:r>
      <w:r w:rsidR="00FE4AE3">
        <w:rPr>
          <w:rFonts w:hint="eastAsia"/>
        </w:rPr>
        <w:t>v</w:t>
      </w:r>
      <w:r w:rsidR="00FE4AE3">
        <w:t>irtual serial port</w:t>
      </w:r>
      <w:r w:rsidR="00FE4AE3">
        <w:rPr>
          <w:rFonts w:hint="eastAsia"/>
        </w:rPr>
        <w:t>来实现了串口通信。以前感觉如此简单的接收和传送信息其实也包含了很多的学问。</w:t>
      </w:r>
    </w:p>
    <w:permEnd w:id="1792029681"/>
    <w:p w14:paraId="767714BD" w14:textId="77777777"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29796" w14:textId="77777777" w:rsidR="00B23013" w:rsidRDefault="00B23013" w:rsidP="007463A1">
      <w:r>
        <w:separator/>
      </w:r>
    </w:p>
  </w:endnote>
  <w:endnote w:type="continuationSeparator" w:id="0">
    <w:p w14:paraId="4AB517B9" w14:textId="77777777" w:rsidR="00B23013" w:rsidRDefault="00B23013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586B2" w14:textId="77777777" w:rsidR="00B14A8C" w:rsidRPr="00020260" w:rsidRDefault="00B14A8C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E84BE" w14:textId="77777777" w:rsidR="00B23013" w:rsidRDefault="00B23013" w:rsidP="007463A1">
      <w:r>
        <w:separator/>
      </w:r>
    </w:p>
  </w:footnote>
  <w:footnote w:type="continuationSeparator" w:id="0">
    <w:p w14:paraId="487FF040" w14:textId="77777777" w:rsidR="00B23013" w:rsidRDefault="00B23013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596D5" w14:textId="77777777" w:rsidR="00B14A8C" w:rsidRDefault="00B14A8C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F30"/>
    <w:rsid w:val="00020260"/>
    <w:rsid w:val="00097805"/>
    <w:rsid w:val="000D0E50"/>
    <w:rsid w:val="0011621D"/>
    <w:rsid w:val="001A5A3B"/>
    <w:rsid w:val="002122E7"/>
    <w:rsid w:val="00266BD5"/>
    <w:rsid w:val="00316E67"/>
    <w:rsid w:val="00340A9E"/>
    <w:rsid w:val="00361E53"/>
    <w:rsid w:val="003D6017"/>
    <w:rsid w:val="00454347"/>
    <w:rsid w:val="00491B9C"/>
    <w:rsid w:val="004F7E27"/>
    <w:rsid w:val="00542597"/>
    <w:rsid w:val="00552C0B"/>
    <w:rsid w:val="00573384"/>
    <w:rsid w:val="005F0F30"/>
    <w:rsid w:val="007463A1"/>
    <w:rsid w:val="007A1B99"/>
    <w:rsid w:val="00892695"/>
    <w:rsid w:val="0097038D"/>
    <w:rsid w:val="00A3653E"/>
    <w:rsid w:val="00AC1E74"/>
    <w:rsid w:val="00B14A8C"/>
    <w:rsid w:val="00B23013"/>
    <w:rsid w:val="00B377AF"/>
    <w:rsid w:val="00C049ED"/>
    <w:rsid w:val="00C07A96"/>
    <w:rsid w:val="00C22DB7"/>
    <w:rsid w:val="00D328C3"/>
    <w:rsid w:val="00D4081B"/>
    <w:rsid w:val="00D44FE3"/>
    <w:rsid w:val="00D452BA"/>
    <w:rsid w:val="00D46F03"/>
    <w:rsid w:val="00D5691D"/>
    <w:rsid w:val="00DC75FE"/>
    <w:rsid w:val="00F56582"/>
    <w:rsid w:val="00FE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C7F52"/>
  <w15:chartTrackingRefBased/>
  <w15:docId w15:val="{3C08C6B6-7F38-4635-BD89-4BE37BCC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Q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36E64-4E94-4F2C-BC59-8860F08C0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341</TotalTime>
  <Pages>4</Pages>
  <Words>72</Words>
  <Characters>411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de'l'l</dc:creator>
  <cp:keywords/>
  <dc:description/>
  <cp:lastModifiedBy>陈 芸衣</cp:lastModifiedBy>
  <cp:revision>6</cp:revision>
  <cp:lastPrinted>2020-03-02T07:24:00Z</cp:lastPrinted>
  <dcterms:created xsi:type="dcterms:W3CDTF">2020-03-01T14:30:00Z</dcterms:created>
  <dcterms:modified xsi:type="dcterms:W3CDTF">2020-03-02T07:25:00Z</dcterms:modified>
</cp:coreProperties>
</file>